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pPr w:leftFromText="180" w:rightFromText="180" w:vertAnchor="page" w:tblpY="3301"/>
        <w:tblW w:w="0" w:type="auto"/>
        <w:tblLook w:val="04A0"/>
      </w:tblPr>
      <w:tblGrid>
        <w:gridCol w:w="2628"/>
        <w:gridCol w:w="607"/>
        <w:gridCol w:w="6773"/>
      </w:tblGrid>
      <w:tr w:rsidR="008B19E0">
        <w:tc>
          <w:tcPr>
            <w:tcW w:w="2628" w:type="dxa"/>
          </w:tcPr>
          <w:p w:rsidR="008B19E0" w:rsidRPr="0009344D" w:rsidRDefault="008B19E0" w:rsidP="006D49C0">
            <w:pPr>
              <w:tabs>
                <w:tab w:val="right" w:pos="9540"/>
              </w:tabs>
              <w:rPr>
                <w:rStyle w:val="SectionTitles"/>
              </w:rPr>
            </w:pPr>
            <w:r w:rsidRPr="0009344D">
              <w:rPr>
                <w:rStyle w:val="SectionTitles"/>
              </w:rPr>
              <w:t>Technical Skills</w:t>
            </w:r>
          </w:p>
          <w:p w:rsidR="008B19E0" w:rsidRDefault="008B19E0" w:rsidP="008120A3">
            <w:pPr>
              <w:pStyle w:val="GapBtwnTitleBody"/>
              <w:framePr w:hSpace="0" w:wrap="auto" w:vAnchor="margin" w:yAlign="inline"/>
            </w:pPr>
          </w:p>
          <w:p w:rsidR="008B19E0" w:rsidRDefault="008B19E0" w:rsidP="006D49C0">
            <w:pPr>
              <w:pStyle w:val="SubSectionTitles"/>
              <w:framePr w:hSpace="0" w:wrap="auto" w:vAnchor="margin" w:yAlign="inline"/>
              <w:tabs>
                <w:tab w:val="right" w:pos="9540"/>
              </w:tabs>
            </w:pPr>
            <w:r>
              <w:t>Front-End Development</w:t>
            </w:r>
          </w:p>
          <w:p w:rsidR="008B19E0" w:rsidRDefault="008B19E0" w:rsidP="006D49C0">
            <w:pPr>
              <w:pStyle w:val="ResumeBody"/>
              <w:framePr w:hSpace="0" w:wrap="auto" w:vAnchor="margin" w:yAlign="inline"/>
              <w:tabs>
                <w:tab w:val="right" w:pos="9540"/>
              </w:tabs>
            </w:pPr>
            <w:r>
              <w:t>HTML5</w:t>
            </w:r>
          </w:p>
          <w:p w:rsidR="008B19E0" w:rsidRDefault="008B19E0" w:rsidP="006D49C0">
            <w:pPr>
              <w:pStyle w:val="ResumeBody"/>
              <w:framePr w:hSpace="0" w:wrap="auto" w:vAnchor="margin" w:yAlign="inline"/>
              <w:tabs>
                <w:tab w:val="right" w:pos="9540"/>
              </w:tabs>
            </w:pPr>
            <w:r>
              <w:t>CSS3</w:t>
            </w:r>
          </w:p>
          <w:p w:rsidR="00737EEB" w:rsidRDefault="008B19E0" w:rsidP="006D49C0">
            <w:pPr>
              <w:pStyle w:val="ResumeBody"/>
              <w:framePr w:hSpace="0" w:wrap="auto" w:vAnchor="margin" w:yAlign="inline"/>
              <w:tabs>
                <w:tab w:val="right" w:pos="9540"/>
              </w:tabs>
            </w:pPr>
            <w:proofErr w:type="spellStart"/>
            <w:proofErr w:type="gramStart"/>
            <w:r>
              <w:t>jQuery</w:t>
            </w:r>
            <w:proofErr w:type="spellEnd"/>
            <w:proofErr w:type="gramEnd"/>
          </w:p>
          <w:p w:rsidR="008B19E0" w:rsidRDefault="00737EEB" w:rsidP="006D49C0">
            <w:pPr>
              <w:pStyle w:val="ResumeBody"/>
              <w:framePr w:hSpace="0" w:wrap="auto" w:vAnchor="margin" w:yAlign="inline"/>
              <w:tabs>
                <w:tab w:val="right" w:pos="9540"/>
              </w:tabs>
            </w:pPr>
            <w:proofErr w:type="spellStart"/>
            <w:proofErr w:type="gramStart"/>
            <w:r>
              <w:t>jQuery</w:t>
            </w:r>
            <w:proofErr w:type="spellEnd"/>
            <w:proofErr w:type="gramEnd"/>
            <w:r>
              <w:t xml:space="preserve"> UI</w:t>
            </w:r>
          </w:p>
          <w:p w:rsidR="008B19E0" w:rsidRDefault="008B19E0" w:rsidP="006D49C0">
            <w:pPr>
              <w:pStyle w:val="ResumeBody"/>
              <w:framePr w:hSpace="0" w:wrap="auto" w:vAnchor="margin" w:yAlign="inline"/>
              <w:tabs>
                <w:tab w:val="right" w:pos="9540"/>
              </w:tabs>
            </w:pPr>
            <w:r>
              <w:t>HTTP Request/</w:t>
            </w:r>
            <w:proofErr w:type="spellStart"/>
            <w:r>
              <w:t>Repsonse</w:t>
            </w:r>
            <w:proofErr w:type="spellEnd"/>
          </w:p>
          <w:p w:rsidR="00737EEB" w:rsidRDefault="008B19E0" w:rsidP="006D49C0">
            <w:pPr>
              <w:pStyle w:val="ResumeBody"/>
              <w:framePr w:hSpace="0" w:wrap="auto" w:vAnchor="margin" w:yAlign="inline"/>
              <w:tabs>
                <w:tab w:val="right" w:pos="9540"/>
              </w:tabs>
            </w:pPr>
            <w:r>
              <w:t>Ajax</w:t>
            </w:r>
          </w:p>
          <w:p w:rsidR="008B19E0" w:rsidRDefault="00737EEB" w:rsidP="006D49C0">
            <w:pPr>
              <w:pStyle w:val="ResumeBody"/>
              <w:framePr w:hSpace="0" w:wrap="auto" w:vAnchor="margin" w:yAlign="inline"/>
              <w:tabs>
                <w:tab w:val="right" w:pos="9540"/>
              </w:tabs>
            </w:pPr>
            <w:r>
              <w:t>Responsive Web Dev</w:t>
            </w:r>
          </w:p>
          <w:p w:rsidR="008B19E0" w:rsidRDefault="008B19E0" w:rsidP="006D49C0">
            <w:pPr>
              <w:tabs>
                <w:tab w:val="left" w:pos="2700"/>
                <w:tab w:val="right" w:pos="9540"/>
              </w:tabs>
              <w:rPr>
                <w:rFonts w:ascii="Trebuchet MS" w:hAnsi="Trebuchet MS"/>
              </w:rPr>
            </w:pPr>
          </w:p>
          <w:p w:rsidR="008B19E0" w:rsidRDefault="008B19E0" w:rsidP="006D49C0">
            <w:pPr>
              <w:pStyle w:val="SubSectionTitles"/>
              <w:framePr w:hSpace="0" w:wrap="auto" w:vAnchor="margin" w:yAlign="inline"/>
              <w:tabs>
                <w:tab w:val="right" w:pos="9540"/>
              </w:tabs>
            </w:pPr>
            <w:r>
              <w:t>Languages</w:t>
            </w:r>
          </w:p>
          <w:p w:rsidR="00737EEB" w:rsidRDefault="00737EEB" w:rsidP="006D49C0">
            <w:pPr>
              <w:pStyle w:val="ResumeBody"/>
              <w:framePr w:hSpace="0" w:wrap="auto" w:vAnchor="margin" w:yAlign="inline"/>
              <w:tabs>
                <w:tab w:val="right" w:pos="9540"/>
              </w:tabs>
            </w:pPr>
            <w:r>
              <w:t>Python</w:t>
            </w:r>
          </w:p>
          <w:p w:rsidR="00737EEB" w:rsidRDefault="008B19E0" w:rsidP="00737EEB">
            <w:pPr>
              <w:pStyle w:val="ResumeBody"/>
              <w:framePr w:hSpace="0" w:wrap="auto" w:vAnchor="margin" w:yAlign="inline"/>
              <w:tabs>
                <w:tab w:val="right" w:pos="9540"/>
              </w:tabs>
            </w:pPr>
            <w:proofErr w:type="spellStart"/>
            <w:r>
              <w:t>Javascript</w:t>
            </w:r>
            <w:proofErr w:type="spellEnd"/>
          </w:p>
          <w:p w:rsidR="00737EEB" w:rsidRDefault="00737EEB" w:rsidP="00737EEB">
            <w:pPr>
              <w:pStyle w:val="ResumeBody"/>
              <w:framePr w:hSpace="0" w:wrap="auto" w:vAnchor="margin" w:yAlign="inline"/>
              <w:tabs>
                <w:tab w:val="right" w:pos="9540"/>
              </w:tabs>
            </w:pPr>
            <w:r>
              <w:t>Swift</w:t>
            </w:r>
          </w:p>
          <w:p w:rsidR="008B19E0" w:rsidRPr="00737EEB" w:rsidRDefault="008B19E0" w:rsidP="00737EEB">
            <w:pPr>
              <w:pStyle w:val="ResumeBody"/>
              <w:framePr w:hSpace="0" w:wrap="auto" w:vAnchor="margin" w:yAlign="inline"/>
              <w:tabs>
                <w:tab w:val="right" w:pos="9540"/>
              </w:tabs>
            </w:pPr>
          </w:p>
          <w:p w:rsidR="008B19E0" w:rsidRDefault="008B19E0" w:rsidP="006D49C0">
            <w:pPr>
              <w:pStyle w:val="SubSectionTitles"/>
              <w:framePr w:hSpace="0" w:wrap="auto" w:vAnchor="margin" w:yAlign="inline"/>
              <w:tabs>
                <w:tab w:val="right" w:pos="9540"/>
              </w:tabs>
            </w:pPr>
            <w:r>
              <w:t>Databases</w:t>
            </w:r>
          </w:p>
          <w:p w:rsidR="008B19E0" w:rsidRDefault="008B19E0" w:rsidP="006D49C0">
            <w:pPr>
              <w:pStyle w:val="ResumeBody"/>
              <w:framePr w:hSpace="0" w:wrap="auto" w:vAnchor="margin" w:yAlign="inline"/>
              <w:tabs>
                <w:tab w:val="right" w:pos="9540"/>
              </w:tabs>
            </w:pPr>
            <w:r>
              <w:t>SQL (</w:t>
            </w:r>
            <w:proofErr w:type="spellStart"/>
            <w:r>
              <w:t>MySQL</w:t>
            </w:r>
            <w:proofErr w:type="spellEnd"/>
            <w:r>
              <w:t xml:space="preserve">, </w:t>
            </w:r>
            <w:proofErr w:type="spellStart"/>
            <w:r>
              <w:t>SQLite</w:t>
            </w:r>
            <w:proofErr w:type="spellEnd"/>
            <w:r>
              <w:t>)</w:t>
            </w:r>
          </w:p>
          <w:p w:rsidR="008B19E0" w:rsidRDefault="008B19E0" w:rsidP="006D49C0">
            <w:pPr>
              <w:pStyle w:val="ResumeBody"/>
              <w:framePr w:hSpace="0" w:wrap="auto" w:vAnchor="margin" w:yAlign="inline"/>
              <w:tabs>
                <w:tab w:val="right" w:pos="9540"/>
              </w:tabs>
            </w:pPr>
            <w:proofErr w:type="spellStart"/>
            <w:r>
              <w:t>NoSQL</w:t>
            </w:r>
            <w:proofErr w:type="spellEnd"/>
            <w:r>
              <w:t xml:space="preserve"> (</w:t>
            </w:r>
            <w:proofErr w:type="spellStart"/>
            <w:r>
              <w:t>MongoDB</w:t>
            </w:r>
            <w:proofErr w:type="spellEnd"/>
            <w:r>
              <w:t>)</w:t>
            </w:r>
          </w:p>
          <w:p w:rsidR="008B19E0" w:rsidRDefault="008B19E0" w:rsidP="006D49C0">
            <w:pPr>
              <w:pStyle w:val="ResumeBody"/>
              <w:framePr w:hSpace="0" w:wrap="auto" w:vAnchor="margin" w:yAlign="inline"/>
              <w:tabs>
                <w:tab w:val="right" w:pos="9540"/>
              </w:tabs>
            </w:pPr>
            <w:proofErr w:type="spellStart"/>
            <w:r>
              <w:t>Mongoose.js</w:t>
            </w:r>
            <w:proofErr w:type="spellEnd"/>
          </w:p>
          <w:p w:rsidR="008B19E0" w:rsidRDefault="008B19E0" w:rsidP="006D49C0">
            <w:pPr>
              <w:tabs>
                <w:tab w:val="left" w:pos="2700"/>
                <w:tab w:val="right" w:pos="9540"/>
              </w:tabs>
              <w:rPr>
                <w:rFonts w:ascii="Trebuchet MS" w:hAnsi="Trebuchet MS"/>
              </w:rPr>
            </w:pPr>
          </w:p>
          <w:p w:rsidR="008B19E0" w:rsidRDefault="008B19E0" w:rsidP="006D49C0">
            <w:pPr>
              <w:pStyle w:val="SubSectionTitles"/>
              <w:framePr w:hSpace="0" w:wrap="auto" w:vAnchor="margin" w:yAlign="inline"/>
              <w:tabs>
                <w:tab w:val="right" w:pos="9540"/>
              </w:tabs>
            </w:pPr>
            <w:r>
              <w:t>Servers</w:t>
            </w:r>
          </w:p>
          <w:p w:rsidR="008B19E0" w:rsidRDefault="00737EEB" w:rsidP="006D49C0">
            <w:pPr>
              <w:pStyle w:val="ResumeBody"/>
              <w:framePr w:hSpace="0" w:wrap="auto" w:vAnchor="margin" w:yAlign="inline"/>
              <w:tabs>
                <w:tab w:val="right" w:pos="9540"/>
              </w:tabs>
            </w:pPr>
            <w:r>
              <w:t>Flask</w:t>
            </w:r>
          </w:p>
          <w:p w:rsidR="008B19E0" w:rsidRDefault="008B19E0" w:rsidP="006D49C0">
            <w:pPr>
              <w:pStyle w:val="ResumeBody"/>
              <w:framePr w:hSpace="0" w:wrap="auto" w:vAnchor="margin" w:yAlign="inline"/>
              <w:tabs>
                <w:tab w:val="right" w:pos="9540"/>
              </w:tabs>
            </w:pPr>
            <w:proofErr w:type="spellStart"/>
            <w:r>
              <w:t>Node.js</w:t>
            </w:r>
            <w:proofErr w:type="spellEnd"/>
          </w:p>
          <w:p w:rsidR="008B19E0" w:rsidRDefault="008B19E0" w:rsidP="006D49C0">
            <w:pPr>
              <w:tabs>
                <w:tab w:val="left" w:pos="2700"/>
                <w:tab w:val="right" w:pos="9540"/>
              </w:tabs>
              <w:rPr>
                <w:rFonts w:ascii="Trebuchet MS" w:hAnsi="Trebuchet MS"/>
              </w:rPr>
            </w:pPr>
          </w:p>
          <w:p w:rsidR="00737EEB" w:rsidRDefault="008B19E0" w:rsidP="006D49C0">
            <w:pPr>
              <w:pStyle w:val="SubSectionTitles"/>
              <w:framePr w:hSpace="0" w:wrap="auto" w:vAnchor="margin" w:yAlign="inline"/>
              <w:tabs>
                <w:tab w:val="right" w:pos="9540"/>
              </w:tabs>
            </w:pPr>
            <w:r>
              <w:t>Frameworks</w:t>
            </w:r>
          </w:p>
          <w:p w:rsidR="00737EEB" w:rsidRDefault="00737EEB" w:rsidP="006D49C0">
            <w:pPr>
              <w:pStyle w:val="ResumeBody"/>
              <w:framePr w:hSpace="0" w:wrap="auto" w:vAnchor="margin" w:yAlign="inline"/>
              <w:tabs>
                <w:tab w:val="right" w:pos="9540"/>
              </w:tabs>
            </w:pPr>
            <w:proofErr w:type="spellStart"/>
            <w:r>
              <w:t>Django</w:t>
            </w:r>
            <w:proofErr w:type="spellEnd"/>
          </w:p>
          <w:p w:rsidR="00737EEB" w:rsidRDefault="00737EEB" w:rsidP="006D49C0">
            <w:pPr>
              <w:pStyle w:val="ResumeBody"/>
              <w:framePr w:hSpace="0" w:wrap="auto" w:vAnchor="margin" w:yAlign="inline"/>
              <w:tabs>
                <w:tab w:val="right" w:pos="9540"/>
              </w:tabs>
            </w:pPr>
            <w:r>
              <w:t>Express/</w:t>
            </w:r>
            <w:proofErr w:type="spellStart"/>
            <w:r>
              <w:t>Socket.io</w:t>
            </w:r>
            <w:proofErr w:type="spellEnd"/>
          </w:p>
          <w:p w:rsidR="008B19E0" w:rsidRDefault="008B19E0" w:rsidP="006D49C0">
            <w:pPr>
              <w:pStyle w:val="ResumeBody"/>
              <w:framePr w:hSpace="0" w:wrap="auto" w:vAnchor="margin" w:yAlign="inline"/>
              <w:tabs>
                <w:tab w:val="right" w:pos="9540"/>
              </w:tabs>
            </w:pPr>
            <w:r>
              <w:t>Angular</w:t>
            </w:r>
          </w:p>
          <w:p w:rsidR="0087148A" w:rsidRDefault="00F06289" w:rsidP="006D49C0">
            <w:pPr>
              <w:pStyle w:val="ResumeBody"/>
              <w:framePr w:hSpace="0" w:wrap="auto" w:vAnchor="margin" w:yAlign="inline"/>
              <w:tabs>
                <w:tab w:val="right" w:pos="9540"/>
              </w:tabs>
            </w:pPr>
            <w:r>
              <w:t>Cor</w:t>
            </w:r>
            <w:r w:rsidR="0087148A">
              <w:t>e Data (</w:t>
            </w:r>
            <w:proofErr w:type="spellStart"/>
            <w:r w:rsidR="0087148A">
              <w:t>iOS</w:t>
            </w:r>
            <w:proofErr w:type="spellEnd"/>
            <w:r w:rsidR="0087148A">
              <w:t>)</w:t>
            </w:r>
          </w:p>
          <w:p w:rsidR="008B19E0" w:rsidRDefault="0087148A" w:rsidP="006D49C0">
            <w:pPr>
              <w:pStyle w:val="ResumeBody"/>
              <w:framePr w:hSpace="0" w:wrap="auto" w:vAnchor="margin" w:yAlign="inline"/>
              <w:tabs>
                <w:tab w:val="right" w:pos="9540"/>
              </w:tabs>
            </w:pPr>
            <w:r>
              <w:t>Core Location (</w:t>
            </w:r>
            <w:proofErr w:type="spellStart"/>
            <w:r>
              <w:t>iOS</w:t>
            </w:r>
            <w:proofErr w:type="spellEnd"/>
            <w:r>
              <w:t>)</w:t>
            </w:r>
          </w:p>
          <w:p w:rsidR="008B19E0" w:rsidRDefault="008B19E0" w:rsidP="006D49C0">
            <w:pPr>
              <w:pStyle w:val="ResumeBody"/>
              <w:framePr w:hSpace="0" w:wrap="auto" w:vAnchor="margin" w:yAlign="inline"/>
              <w:tabs>
                <w:tab w:val="right" w:pos="9540"/>
              </w:tabs>
            </w:pPr>
            <w:r>
              <w:t>Twitter Bootstrap</w:t>
            </w:r>
          </w:p>
          <w:p w:rsidR="008B19E0" w:rsidRDefault="008B19E0" w:rsidP="006D49C0">
            <w:pPr>
              <w:tabs>
                <w:tab w:val="left" w:pos="2700"/>
                <w:tab w:val="right" w:pos="9540"/>
              </w:tabs>
              <w:rPr>
                <w:rFonts w:ascii="Trebuchet MS" w:hAnsi="Trebuchet MS"/>
              </w:rPr>
            </w:pPr>
          </w:p>
          <w:p w:rsidR="008B19E0" w:rsidRDefault="008B19E0" w:rsidP="006D49C0">
            <w:pPr>
              <w:pStyle w:val="SubSectionTitles"/>
              <w:framePr w:hSpace="0" w:wrap="auto" w:vAnchor="margin" w:yAlign="inline"/>
              <w:tabs>
                <w:tab w:val="right" w:pos="9540"/>
              </w:tabs>
            </w:pPr>
            <w:r>
              <w:t>Version Control</w:t>
            </w:r>
          </w:p>
          <w:p w:rsidR="008B19E0" w:rsidRDefault="008B19E0" w:rsidP="006D49C0">
            <w:pPr>
              <w:pStyle w:val="ResumeBody"/>
              <w:framePr w:hSpace="0" w:wrap="auto" w:vAnchor="margin" w:yAlign="inline"/>
              <w:tabs>
                <w:tab w:val="right" w:pos="9540"/>
              </w:tabs>
            </w:pPr>
            <w:proofErr w:type="spellStart"/>
            <w:r>
              <w:t>Git</w:t>
            </w:r>
            <w:proofErr w:type="spellEnd"/>
          </w:p>
          <w:p w:rsidR="008B19E0" w:rsidRDefault="008B19E0" w:rsidP="006D49C0">
            <w:pPr>
              <w:pStyle w:val="ResumeBody"/>
              <w:framePr w:hSpace="0" w:wrap="auto" w:vAnchor="margin" w:yAlign="inline"/>
              <w:tabs>
                <w:tab w:val="right" w:pos="9540"/>
              </w:tabs>
            </w:pPr>
            <w:proofErr w:type="spellStart"/>
            <w:r>
              <w:t>Github</w:t>
            </w:r>
            <w:proofErr w:type="spellEnd"/>
          </w:p>
          <w:p w:rsidR="008B19E0" w:rsidRDefault="008B19E0" w:rsidP="006D49C0">
            <w:pPr>
              <w:tabs>
                <w:tab w:val="left" w:pos="2700"/>
                <w:tab w:val="right" w:pos="9540"/>
              </w:tabs>
              <w:rPr>
                <w:rFonts w:ascii="Trebuchet MS" w:hAnsi="Trebuchet MS"/>
              </w:rPr>
            </w:pPr>
          </w:p>
          <w:p w:rsidR="00F06289" w:rsidRDefault="00F06289" w:rsidP="006D49C0">
            <w:pPr>
              <w:pStyle w:val="SubSectionTitles"/>
              <w:framePr w:hSpace="0" w:wrap="auto" w:vAnchor="margin" w:yAlign="inline"/>
              <w:tabs>
                <w:tab w:val="right" w:pos="9540"/>
              </w:tabs>
            </w:pPr>
            <w:r>
              <w:t>JS/</w:t>
            </w:r>
            <w:proofErr w:type="spellStart"/>
            <w:r w:rsidR="0087148A">
              <w:t>jQuery</w:t>
            </w:r>
            <w:proofErr w:type="spellEnd"/>
            <w:r w:rsidR="0087148A">
              <w:t xml:space="preserve"> </w:t>
            </w:r>
            <w:r w:rsidR="008B19E0">
              <w:t>Libraries</w:t>
            </w:r>
          </w:p>
          <w:p w:rsidR="00F06289" w:rsidRDefault="00F06289" w:rsidP="006D49C0">
            <w:pPr>
              <w:pStyle w:val="SubSectionTitles"/>
              <w:framePr w:hSpace="0" w:wrap="auto" w:vAnchor="margin" w:yAlign="inline"/>
              <w:tabs>
                <w:tab w:val="right" w:pos="9540"/>
              </w:tabs>
              <w:rPr>
                <w:b w:val="0"/>
                <w:sz w:val="16"/>
              </w:rPr>
            </w:pPr>
            <w:proofErr w:type="spellStart"/>
            <w:r>
              <w:rPr>
                <w:b w:val="0"/>
                <w:sz w:val="16"/>
              </w:rPr>
              <w:t>Highcharts</w:t>
            </w:r>
            <w:proofErr w:type="spellEnd"/>
          </w:p>
          <w:p w:rsidR="008B19E0" w:rsidRPr="00F06289" w:rsidRDefault="00F06289" w:rsidP="006D49C0">
            <w:pPr>
              <w:pStyle w:val="SubSectionTitles"/>
              <w:framePr w:hSpace="0" w:wrap="auto" w:vAnchor="margin" w:yAlign="inline"/>
              <w:tabs>
                <w:tab w:val="right" w:pos="9540"/>
              </w:tabs>
              <w:rPr>
                <w:b w:val="0"/>
                <w:sz w:val="16"/>
              </w:rPr>
            </w:pPr>
            <w:proofErr w:type="spellStart"/>
            <w:proofErr w:type="gramStart"/>
            <w:r>
              <w:rPr>
                <w:b w:val="0"/>
                <w:sz w:val="16"/>
              </w:rPr>
              <w:t>tablesorter</w:t>
            </w:r>
            <w:proofErr w:type="spellEnd"/>
            <w:proofErr w:type="gramEnd"/>
          </w:p>
          <w:p w:rsidR="00F06289" w:rsidRDefault="00F06289" w:rsidP="006D49C0">
            <w:pPr>
              <w:tabs>
                <w:tab w:val="left" w:pos="2700"/>
                <w:tab w:val="right" w:pos="9540"/>
              </w:tabs>
              <w:rPr>
                <w:rFonts w:ascii="Century Gothic" w:hAnsi="Century Gothic"/>
                <w:sz w:val="16"/>
              </w:rPr>
            </w:pPr>
            <w:proofErr w:type="gramStart"/>
            <w:r>
              <w:rPr>
                <w:rFonts w:ascii="Century Gothic" w:hAnsi="Century Gothic"/>
                <w:sz w:val="16"/>
              </w:rPr>
              <w:t>fancy</w:t>
            </w:r>
            <w:proofErr w:type="gramEnd"/>
            <w:r>
              <w:rPr>
                <w:rFonts w:ascii="Century Gothic" w:hAnsi="Century Gothic"/>
                <w:sz w:val="16"/>
              </w:rPr>
              <w:t xml:space="preserve"> input</w:t>
            </w:r>
          </w:p>
          <w:p w:rsidR="00F06289" w:rsidRDefault="00F06289" w:rsidP="006D49C0">
            <w:pPr>
              <w:tabs>
                <w:tab w:val="left" w:pos="2700"/>
                <w:tab w:val="right" w:pos="9540"/>
              </w:tabs>
              <w:rPr>
                <w:rFonts w:ascii="Century Gothic" w:hAnsi="Century Gothic"/>
                <w:sz w:val="16"/>
              </w:rPr>
            </w:pPr>
            <w:proofErr w:type="spellStart"/>
            <w:r>
              <w:rPr>
                <w:rFonts w:ascii="Century Gothic" w:hAnsi="Century Gothic"/>
                <w:sz w:val="16"/>
              </w:rPr>
              <w:t>Arctext.js</w:t>
            </w:r>
            <w:proofErr w:type="spellEnd"/>
          </w:p>
          <w:p w:rsidR="00F06289" w:rsidRDefault="00F06289" w:rsidP="006D49C0">
            <w:pPr>
              <w:tabs>
                <w:tab w:val="left" w:pos="2700"/>
                <w:tab w:val="right" w:pos="9540"/>
              </w:tabs>
              <w:rPr>
                <w:rFonts w:ascii="Century Gothic" w:hAnsi="Century Gothic"/>
                <w:sz w:val="16"/>
              </w:rPr>
            </w:pPr>
            <w:proofErr w:type="spellStart"/>
            <w:r>
              <w:rPr>
                <w:rFonts w:ascii="Century Gothic" w:hAnsi="Century Gothic"/>
                <w:sz w:val="16"/>
              </w:rPr>
              <w:t>Complexify.js</w:t>
            </w:r>
            <w:proofErr w:type="spellEnd"/>
          </w:p>
          <w:p w:rsidR="00F06289" w:rsidRDefault="00F06289" w:rsidP="006D49C0">
            <w:pPr>
              <w:tabs>
                <w:tab w:val="left" w:pos="2700"/>
                <w:tab w:val="right" w:pos="9540"/>
              </w:tabs>
              <w:rPr>
                <w:rFonts w:ascii="Century Gothic" w:hAnsi="Century Gothic"/>
                <w:sz w:val="16"/>
              </w:rPr>
            </w:pPr>
          </w:p>
          <w:p w:rsidR="008B19E0" w:rsidRPr="00F06289" w:rsidRDefault="008B19E0" w:rsidP="006D49C0">
            <w:pPr>
              <w:tabs>
                <w:tab w:val="left" w:pos="2700"/>
                <w:tab w:val="right" w:pos="9540"/>
              </w:tabs>
              <w:rPr>
                <w:rFonts w:ascii="Century Gothic" w:hAnsi="Century Gothic"/>
                <w:sz w:val="16"/>
              </w:rPr>
            </w:pPr>
          </w:p>
          <w:p w:rsidR="008B19E0" w:rsidRDefault="008B19E0" w:rsidP="006D49C0">
            <w:pPr>
              <w:pStyle w:val="SubSectionTitles"/>
              <w:framePr w:hSpace="0" w:wrap="auto" w:vAnchor="margin" w:yAlign="inline"/>
              <w:tabs>
                <w:tab w:val="right" w:pos="9540"/>
              </w:tabs>
            </w:pPr>
            <w:r>
              <w:t>Methodology</w:t>
            </w:r>
          </w:p>
          <w:p w:rsidR="008B19E0" w:rsidRDefault="008B19E0" w:rsidP="006D49C0">
            <w:pPr>
              <w:pStyle w:val="ResumeBody"/>
              <w:framePr w:hSpace="0" w:wrap="auto" w:vAnchor="margin" w:yAlign="inline"/>
              <w:tabs>
                <w:tab w:val="right" w:pos="9540"/>
              </w:tabs>
            </w:pPr>
            <w:r>
              <w:t>OOP</w:t>
            </w:r>
          </w:p>
          <w:p w:rsidR="008B19E0" w:rsidRDefault="008B19E0" w:rsidP="006D49C0">
            <w:pPr>
              <w:pStyle w:val="ResumeBody"/>
              <w:framePr w:hSpace="0" w:wrap="auto" w:vAnchor="margin" w:yAlign="inline"/>
              <w:tabs>
                <w:tab w:val="right" w:pos="9540"/>
              </w:tabs>
            </w:pPr>
            <w:r>
              <w:t>MVC</w:t>
            </w:r>
          </w:p>
          <w:p w:rsidR="008B19E0" w:rsidRDefault="008B19E0" w:rsidP="006D49C0">
            <w:pPr>
              <w:pStyle w:val="ResumeBody"/>
              <w:framePr w:hSpace="0" w:wrap="auto" w:vAnchor="margin" w:yAlign="inline"/>
              <w:tabs>
                <w:tab w:val="right" w:pos="9540"/>
              </w:tabs>
            </w:pPr>
            <w:proofErr w:type="spellStart"/>
            <w:r>
              <w:t>RESTful</w:t>
            </w:r>
            <w:proofErr w:type="spellEnd"/>
            <w:r>
              <w:t xml:space="preserve"> Architecture</w:t>
            </w:r>
          </w:p>
        </w:tc>
        <w:tc>
          <w:tcPr>
            <w:tcW w:w="607" w:type="dxa"/>
          </w:tcPr>
          <w:p w:rsidR="008B19E0" w:rsidRPr="0061433E" w:rsidRDefault="008B19E0" w:rsidP="006D49C0">
            <w:pPr>
              <w:tabs>
                <w:tab w:val="right" w:pos="9540"/>
              </w:tabs>
              <w:ind w:left="522"/>
              <w:rPr>
                <w:rFonts w:ascii="Trebuchet MS" w:hAnsi="Trebuchet MS"/>
              </w:rPr>
            </w:pPr>
          </w:p>
        </w:tc>
        <w:tc>
          <w:tcPr>
            <w:tcW w:w="6773" w:type="dxa"/>
          </w:tcPr>
          <w:p w:rsidR="008B19E0" w:rsidRPr="002010C4" w:rsidRDefault="008B19E0" w:rsidP="006D49C0">
            <w:pPr>
              <w:tabs>
                <w:tab w:val="left" w:pos="3150"/>
                <w:tab w:val="right" w:pos="9540"/>
              </w:tabs>
              <w:rPr>
                <w:rStyle w:val="SectionTitles"/>
              </w:rPr>
            </w:pPr>
            <w:r w:rsidRPr="002010C4">
              <w:rPr>
                <w:rStyle w:val="SectionTitles"/>
              </w:rPr>
              <w:t>Full Stack Web Developer</w:t>
            </w:r>
          </w:p>
          <w:p w:rsidR="008B19E0" w:rsidRDefault="008B19E0" w:rsidP="008120A3">
            <w:pPr>
              <w:pStyle w:val="GapBtwnTitleBody"/>
              <w:framePr w:hSpace="0" w:wrap="auto" w:vAnchor="margin" w:yAlign="inline"/>
            </w:pPr>
          </w:p>
          <w:p w:rsidR="008B19E0" w:rsidRDefault="008B19E0" w:rsidP="006D49C0">
            <w:pPr>
              <w:pStyle w:val="ResumeBody"/>
              <w:framePr w:hSpace="0" w:wrap="auto" w:vAnchor="margin" w:yAlign="inline"/>
              <w:tabs>
                <w:tab w:val="right" w:pos="9540"/>
              </w:tabs>
            </w:pPr>
            <w:r>
              <w:t xml:space="preserve">Recently graduated web developer proficient in LAMP, MEAN, and Ruby on RAILS stacks with the ability to develop web applications from scratch. Knowledgeable in SQL and </w:t>
            </w:r>
            <w:proofErr w:type="spellStart"/>
            <w:r>
              <w:t>NoSQL</w:t>
            </w:r>
            <w:proofErr w:type="spellEnd"/>
            <w:r>
              <w:t xml:space="preserve"> ERD diagrams to establish connections between multiple datasets. Experienced in researching, testing, and deployment. Excellent communicator and team player, known for tackling difficult obstacles such as API integration or learning new libraries.</w:t>
            </w:r>
          </w:p>
          <w:p w:rsidR="008B19E0" w:rsidRDefault="008B19E0" w:rsidP="006D49C0">
            <w:pPr>
              <w:pStyle w:val="ResumeBody"/>
              <w:framePr w:hSpace="0" w:wrap="auto" w:vAnchor="margin" w:yAlign="inline"/>
              <w:tabs>
                <w:tab w:val="right" w:pos="9540"/>
              </w:tabs>
            </w:pPr>
          </w:p>
          <w:p w:rsidR="008B19E0" w:rsidRDefault="008B19E0" w:rsidP="006D49C0">
            <w:pPr>
              <w:pStyle w:val="ResumeBody"/>
              <w:framePr w:hSpace="0" w:wrap="auto" w:vAnchor="margin" w:yAlign="inline"/>
              <w:tabs>
                <w:tab w:val="right" w:pos="9540"/>
              </w:tabs>
            </w:pPr>
          </w:p>
          <w:p w:rsidR="008B19E0" w:rsidRPr="002010C4" w:rsidRDefault="008B19E0" w:rsidP="006D49C0">
            <w:pPr>
              <w:tabs>
                <w:tab w:val="left" w:pos="3150"/>
                <w:tab w:val="right" w:pos="9540"/>
              </w:tabs>
              <w:rPr>
                <w:rStyle w:val="SectionTitles"/>
              </w:rPr>
            </w:pPr>
            <w:r>
              <w:rPr>
                <w:rStyle w:val="SectionTitles"/>
              </w:rPr>
              <w:t>Education</w:t>
            </w:r>
          </w:p>
          <w:p w:rsidR="008B19E0" w:rsidRDefault="008B19E0" w:rsidP="008120A3">
            <w:pPr>
              <w:pStyle w:val="GapBtwnTitleBody"/>
              <w:framePr w:hSpace="0" w:wrap="auto" w:vAnchor="margin" w:yAlign="inline"/>
            </w:pPr>
          </w:p>
          <w:p w:rsidR="008B19E0" w:rsidRPr="00D53EEC" w:rsidRDefault="008B19E0" w:rsidP="006D49C0">
            <w:pPr>
              <w:pStyle w:val="ResumeBody"/>
              <w:framePr w:hSpace="0" w:wrap="auto" w:vAnchor="margin" w:yAlign="inline"/>
              <w:rPr>
                <w:rStyle w:val="ResumeBold"/>
              </w:rPr>
            </w:pPr>
            <w:r w:rsidRPr="006D49C0">
              <w:rPr>
                <w:b/>
              </w:rPr>
              <w:t xml:space="preserve">Coding </w:t>
            </w:r>
            <w:r w:rsidR="005E4F77">
              <w:rPr>
                <w:rStyle w:val="ResumeBold"/>
              </w:rPr>
              <w:t>Dojo,</w:t>
            </w:r>
            <w:r w:rsidR="006D49C0" w:rsidRPr="00D53EEC">
              <w:rPr>
                <w:rStyle w:val="ResumeBold"/>
              </w:rPr>
              <w:t xml:space="preserve"> </w:t>
            </w:r>
            <w:r w:rsidR="006D49C0" w:rsidRPr="00140C6E">
              <w:rPr>
                <w:rStyle w:val="ResumeDate"/>
              </w:rPr>
              <w:t>June 2015</w:t>
            </w:r>
          </w:p>
          <w:p w:rsidR="008B19E0" w:rsidRPr="00D53EEC" w:rsidRDefault="006D49C0" w:rsidP="006D49C0">
            <w:pPr>
              <w:pStyle w:val="ResumeBody"/>
              <w:framePr w:hSpace="0" w:wrap="auto" w:vAnchor="margin" w:yAlign="inline"/>
              <w:tabs>
                <w:tab w:val="right" w:pos="9540"/>
              </w:tabs>
              <w:rPr>
                <w:rStyle w:val="ResumeBold"/>
              </w:rPr>
            </w:pPr>
            <w:r w:rsidRPr="00D53EEC">
              <w:rPr>
                <w:rStyle w:val="ResumeBold"/>
              </w:rPr>
              <w:t xml:space="preserve">Full Stack </w:t>
            </w:r>
            <w:r w:rsidR="008B19E0" w:rsidRPr="00D53EEC">
              <w:rPr>
                <w:rStyle w:val="ResumeBold"/>
              </w:rPr>
              <w:t>Web Development Program</w:t>
            </w:r>
            <w:r w:rsidRPr="00D53EEC">
              <w:rPr>
                <w:rStyle w:val="ResumeBold"/>
              </w:rPr>
              <w:t>, Black Belt</w:t>
            </w:r>
          </w:p>
          <w:p w:rsidR="00E57397" w:rsidRDefault="00E57397" w:rsidP="006D49C0">
            <w:pPr>
              <w:pStyle w:val="ResumeBody"/>
              <w:framePr w:hSpace="0" w:wrap="auto" w:vAnchor="margin" w:yAlign="inline"/>
              <w:tabs>
                <w:tab w:val="right" w:pos="9540"/>
              </w:tabs>
            </w:pPr>
            <w:r>
              <w:t>Completed</w:t>
            </w:r>
            <w:r w:rsidR="00FC0C62">
              <w:t xml:space="preserve"> intensive </w:t>
            </w:r>
            <w:r w:rsidR="00D53EEC">
              <w:t xml:space="preserve">12 weeks, </w:t>
            </w:r>
            <w:r w:rsidR="00FC0C62">
              <w:t xml:space="preserve">full-time web development program, </w:t>
            </w:r>
            <w:r w:rsidR="00D53EEC">
              <w:t>including the introduction, implementation, and iteration of various web projects over 3 full stacks</w:t>
            </w:r>
            <w:r w:rsidR="00FC0C62">
              <w:t>.</w:t>
            </w:r>
          </w:p>
          <w:p w:rsidR="008E4FEE" w:rsidRDefault="008E4FEE" w:rsidP="006D49C0">
            <w:pPr>
              <w:pStyle w:val="ResumeBody"/>
              <w:framePr w:hSpace="0" w:wrap="auto" w:vAnchor="margin" w:yAlign="inline"/>
              <w:tabs>
                <w:tab w:val="right" w:pos="9540"/>
              </w:tabs>
            </w:pPr>
          </w:p>
          <w:p w:rsidR="008E4FEE" w:rsidRPr="00D53EEC" w:rsidRDefault="008E4FEE" w:rsidP="008E4FEE">
            <w:pPr>
              <w:pStyle w:val="ResumeBody"/>
              <w:framePr w:hSpace="0" w:wrap="auto" w:vAnchor="margin" w:yAlign="inline"/>
              <w:rPr>
                <w:rStyle w:val="ResumeBold"/>
              </w:rPr>
            </w:pPr>
            <w:r>
              <w:rPr>
                <w:b/>
              </w:rPr>
              <w:t>University of College</w:t>
            </w:r>
            <w:r w:rsidR="005E4F77">
              <w:rPr>
                <w:rStyle w:val="ResumeBold"/>
              </w:rPr>
              <w:t>,</w:t>
            </w:r>
            <w:r w:rsidRPr="00D53EEC">
              <w:rPr>
                <w:rStyle w:val="ResumeBold"/>
              </w:rPr>
              <w:t xml:space="preserve"> </w:t>
            </w:r>
            <w:r w:rsidRPr="00140C6E">
              <w:rPr>
                <w:rStyle w:val="ResumeDate"/>
              </w:rPr>
              <w:t>June 2015</w:t>
            </w:r>
          </w:p>
          <w:p w:rsidR="008E4FEE" w:rsidRPr="00D53EEC" w:rsidRDefault="00140C6E" w:rsidP="008E4FEE">
            <w:pPr>
              <w:pStyle w:val="ResumeBody"/>
              <w:framePr w:hSpace="0" w:wrap="auto" w:vAnchor="margin" w:yAlign="inline"/>
              <w:tabs>
                <w:tab w:val="right" w:pos="9540"/>
              </w:tabs>
              <w:rPr>
                <w:rStyle w:val="ResumeBold"/>
              </w:rPr>
            </w:pPr>
            <w:r>
              <w:rPr>
                <w:rStyle w:val="ResumeBold"/>
              </w:rPr>
              <w:t>Bachelor of Science in Something</w:t>
            </w:r>
          </w:p>
          <w:p w:rsidR="008E4FEE" w:rsidRDefault="00140C6E" w:rsidP="008E4FEE">
            <w:pPr>
              <w:pStyle w:val="ResumeBody"/>
              <w:framePr w:hSpace="0" w:wrap="auto" w:vAnchor="margin" w:yAlign="inline"/>
              <w:tabs>
                <w:tab w:val="right" w:pos="9540"/>
              </w:tabs>
            </w:pPr>
            <w:r>
              <w:t>GPA: 3.76 / 4.00</w:t>
            </w:r>
          </w:p>
          <w:p w:rsidR="00140C6E" w:rsidRDefault="00140C6E" w:rsidP="008E4FEE">
            <w:pPr>
              <w:pStyle w:val="ResumeBody"/>
              <w:framePr w:hSpace="0" w:wrap="auto" w:vAnchor="margin" w:yAlign="inline"/>
              <w:tabs>
                <w:tab w:val="right" w:pos="9540"/>
              </w:tabs>
            </w:pPr>
          </w:p>
          <w:p w:rsidR="00140C6E" w:rsidRDefault="00140C6E" w:rsidP="008E4FEE">
            <w:pPr>
              <w:pStyle w:val="ResumeBody"/>
              <w:framePr w:hSpace="0" w:wrap="auto" w:vAnchor="margin" w:yAlign="inline"/>
              <w:tabs>
                <w:tab w:val="right" w:pos="9540"/>
              </w:tabs>
            </w:pPr>
          </w:p>
          <w:p w:rsidR="00140C6E" w:rsidRPr="002010C4" w:rsidRDefault="00140C6E" w:rsidP="00140C6E">
            <w:pPr>
              <w:tabs>
                <w:tab w:val="left" w:pos="3150"/>
                <w:tab w:val="right" w:pos="9540"/>
              </w:tabs>
              <w:rPr>
                <w:rStyle w:val="SectionTitles"/>
              </w:rPr>
            </w:pPr>
            <w:r>
              <w:rPr>
                <w:rStyle w:val="SectionTitles"/>
              </w:rPr>
              <w:t>Experience</w:t>
            </w:r>
          </w:p>
          <w:p w:rsidR="00140C6E" w:rsidRDefault="00140C6E" w:rsidP="008120A3">
            <w:pPr>
              <w:pStyle w:val="GapBtwnTitleBody"/>
              <w:framePr w:hSpace="0" w:wrap="auto" w:vAnchor="margin" w:yAlign="inline"/>
            </w:pPr>
          </w:p>
          <w:p w:rsidR="00140C6E" w:rsidRDefault="00140C6E" w:rsidP="00140C6E">
            <w:pPr>
              <w:pStyle w:val="ResumeBody"/>
              <w:framePr w:hSpace="0" w:wrap="auto" w:vAnchor="margin" w:yAlign="inline"/>
              <w:rPr>
                <w:rStyle w:val="ResumeDate"/>
              </w:rPr>
            </w:pPr>
            <w:r>
              <w:rPr>
                <w:b/>
              </w:rPr>
              <w:t>Some Company</w:t>
            </w:r>
            <w:r w:rsidR="005E4F77">
              <w:rPr>
                <w:rStyle w:val="ResumeBold"/>
              </w:rPr>
              <w:t>,</w:t>
            </w:r>
            <w:r w:rsidRPr="00140C6E">
              <w:t xml:space="preserve"> </w:t>
            </w:r>
            <w:r w:rsidR="005E4F77">
              <w:rPr>
                <w:rStyle w:val="ResumeDate"/>
              </w:rPr>
              <w:t>May 2012 –</w:t>
            </w:r>
            <w:r w:rsidRPr="00140C6E">
              <w:rPr>
                <w:rStyle w:val="ResumeDate"/>
              </w:rPr>
              <w:t xml:space="preserve"> June 2015</w:t>
            </w:r>
          </w:p>
          <w:p w:rsidR="00140C6E" w:rsidRDefault="00140C6E" w:rsidP="00140C6E">
            <w:pPr>
              <w:pStyle w:val="ResumeBody"/>
              <w:framePr w:hSpace="0" w:wrap="auto" w:vAnchor="margin" w:yAlign="inline"/>
              <w:rPr>
                <w:rStyle w:val="ResumeBold"/>
              </w:rPr>
            </w:pPr>
            <w:r>
              <w:rPr>
                <w:rStyle w:val="ResumeBold"/>
              </w:rPr>
              <w:t xml:space="preserve">Web Developer </w:t>
            </w:r>
          </w:p>
          <w:p w:rsidR="00140C6E" w:rsidRDefault="00140C6E" w:rsidP="008E4FEE">
            <w:pPr>
              <w:pStyle w:val="ResumeBody"/>
              <w:framePr w:hSpace="0" w:wrap="auto" w:vAnchor="margin" w:yAlign="inline"/>
              <w:tabs>
                <w:tab w:val="right" w:pos="9540"/>
              </w:tabs>
            </w:pPr>
            <w:r>
              <w:t>Developed web pages based on specifications and content provided by clients. Used JavaScript to improve the functionality of the existing site, and worked closely with clients to create a distinct “look and feel” to each page. Also made improvements to the content flow.</w:t>
            </w:r>
          </w:p>
          <w:p w:rsidR="00140C6E" w:rsidRDefault="00140C6E" w:rsidP="008E4FEE">
            <w:pPr>
              <w:pStyle w:val="ResumeBody"/>
              <w:framePr w:hSpace="0" w:wrap="auto" w:vAnchor="margin" w:yAlign="inline"/>
              <w:tabs>
                <w:tab w:val="right" w:pos="9540"/>
              </w:tabs>
            </w:pPr>
          </w:p>
          <w:p w:rsidR="00140C6E" w:rsidRDefault="00140C6E" w:rsidP="00140C6E">
            <w:pPr>
              <w:pStyle w:val="ResumeBody"/>
              <w:framePr w:hSpace="0" w:wrap="auto" w:vAnchor="margin" w:yAlign="inline"/>
              <w:rPr>
                <w:rStyle w:val="ResumeDate"/>
              </w:rPr>
            </w:pPr>
            <w:r>
              <w:rPr>
                <w:b/>
              </w:rPr>
              <w:t>Some Company</w:t>
            </w:r>
            <w:r w:rsidR="005E4F77">
              <w:rPr>
                <w:rStyle w:val="ResumeBold"/>
              </w:rPr>
              <w:t>,</w:t>
            </w:r>
            <w:r w:rsidRPr="00140C6E">
              <w:t xml:space="preserve"> </w:t>
            </w:r>
            <w:r>
              <w:rPr>
                <w:rStyle w:val="ResumeDate"/>
              </w:rPr>
              <w:t>July 2009</w:t>
            </w:r>
            <w:r w:rsidR="005E4F77">
              <w:rPr>
                <w:rStyle w:val="ResumeDate"/>
              </w:rPr>
              <w:t xml:space="preserve"> –</w:t>
            </w:r>
            <w:r w:rsidRPr="00140C6E">
              <w:rPr>
                <w:rStyle w:val="ResumeDate"/>
              </w:rPr>
              <w:t xml:space="preserve"> </w:t>
            </w:r>
            <w:proofErr w:type="gramStart"/>
            <w:r>
              <w:rPr>
                <w:rStyle w:val="ResumeDate"/>
              </w:rPr>
              <w:t>December</w:t>
            </w:r>
            <w:r w:rsidR="005E4F77">
              <w:rPr>
                <w:rStyle w:val="ResumeDate"/>
              </w:rPr>
              <w:t xml:space="preserve"> </w:t>
            </w:r>
            <w:r>
              <w:rPr>
                <w:rStyle w:val="ResumeDate"/>
              </w:rPr>
              <w:t xml:space="preserve"> 2012</w:t>
            </w:r>
            <w:proofErr w:type="gramEnd"/>
          </w:p>
          <w:p w:rsidR="00140C6E" w:rsidRDefault="00140C6E" w:rsidP="00140C6E">
            <w:pPr>
              <w:pStyle w:val="ResumeBody"/>
              <w:framePr w:hSpace="0" w:wrap="auto" w:vAnchor="margin" w:yAlign="inline"/>
              <w:rPr>
                <w:rStyle w:val="ResumeBold"/>
              </w:rPr>
            </w:pPr>
            <w:r>
              <w:rPr>
                <w:rStyle w:val="ResumeBold"/>
              </w:rPr>
              <w:t xml:space="preserve">Web Developer </w:t>
            </w:r>
          </w:p>
          <w:p w:rsidR="00140C6E" w:rsidRDefault="00140C6E" w:rsidP="00140C6E">
            <w:pPr>
              <w:pStyle w:val="ResumeBody"/>
              <w:framePr w:hSpace="0" w:wrap="auto" w:vAnchor="margin" w:yAlign="inline"/>
              <w:tabs>
                <w:tab w:val="right" w:pos="9540"/>
              </w:tabs>
            </w:pPr>
            <w:r>
              <w:t>Developed web pages based on specifications and content provided by clients. Used JavaScript to improve the functionality of the existing site, and worked closely with clients to create a distinct “look and feel” to each page. Also made improvements to the content flow.</w:t>
            </w:r>
          </w:p>
          <w:p w:rsidR="008B19E0" w:rsidRDefault="008B19E0" w:rsidP="006D49C0">
            <w:pPr>
              <w:pStyle w:val="ResumeBody"/>
              <w:framePr w:hSpace="0" w:wrap="auto" w:vAnchor="margin" w:yAlign="inline"/>
              <w:tabs>
                <w:tab w:val="right" w:pos="9540"/>
              </w:tabs>
            </w:pPr>
          </w:p>
          <w:p w:rsidR="008B19E0" w:rsidRDefault="008B19E0" w:rsidP="006D49C0">
            <w:pPr>
              <w:pStyle w:val="ResumeBody"/>
              <w:framePr w:hSpace="0" w:wrap="auto" w:vAnchor="margin" w:yAlign="inline"/>
              <w:tabs>
                <w:tab w:val="right" w:pos="9540"/>
              </w:tabs>
            </w:pPr>
          </w:p>
          <w:p w:rsidR="008B19E0" w:rsidRPr="002010C4" w:rsidRDefault="008B19E0" w:rsidP="006D49C0">
            <w:pPr>
              <w:tabs>
                <w:tab w:val="left" w:pos="3150"/>
                <w:tab w:val="right" w:pos="9540"/>
              </w:tabs>
              <w:rPr>
                <w:rStyle w:val="SectionTitles"/>
              </w:rPr>
            </w:pPr>
            <w:r>
              <w:rPr>
                <w:rStyle w:val="SectionTitles"/>
              </w:rPr>
              <w:t>Projects</w:t>
            </w:r>
          </w:p>
          <w:p w:rsidR="008B19E0" w:rsidRDefault="008B19E0" w:rsidP="008120A3">
            <w:pPr>
              <w:tabs>
                <w:tab w:val="left" w:pos="3150"/>
                <w:tab w:val="right" w:pos="9540"/>
              </w:tabs>
              <w:spacing w:line="120" w:lineRule="exact"/>
              <w:rPr>
                <w:rFonts w:ascii="Trebuchet MS" w:hAnsi="Trebuchet MS"/>
              </w:rPr>
            </w:pPr>
          </w:p>
          <w:p w:rsidR="00873691" w:rsidRDefault="008B19E0" w:rsidP="006D49C0">
            <w:pPr>
              <w:pStyle w:val="ResumeBody"/>
              <w:framePr w:hSpace="0" w:wrap="auto" w:vAnchor="margin" w:yAlign="inline"/>
              <w:tabs>
                <w:tab w:val="right" w:pos="9540"/>
              </w:tabs>
            </w:pPr>
            <w:proofErr w:type="gramStart"/>
            <w:r w:rsidRPr="006D49C0">
              <w:rPr>
                <w:rStyle w:val="ResumeBold"/>
              </w:rPr>
              <w:t>Nam</w:t>
            </w:r>
            <w:r w:rsidR="005E4F77">
              <w:rPr>
                <w:rStyle w:val="ResumeBold"/>
              </w:rPr>
              <w:t>e</w:t>
            </w:r>
            <w:r>
              <w:t xml:space="preserve"> </w:t>
            </w:r>
            <w:r w:rsidR="005E4F77">
              <w:t xml:space="preserve"> </w:t>
            </w:r>
            <w:r w:rsidR="00873691">
              <w:t>Web</w:t>
            </w:r>
            <w:proofErr w:type="gramEnd"/>
            <w:r w:rsidR="00873691">
              <w:t xml:space="preserve"> app that allows users to [do this] to other users similar to </w:t>
            </w:r>
            <w:proofErr w:type="spellStart"/>
            <w:r w:rsidR="00873691">
              <w:t>Facebook</w:t>
            </w:r>
            <w:proofErr w:type="spellEnd"/>
            <w:r w:rsidR="00873691">
              <w:t>. Created database schema along with intricate controllers and models for fully functional app within 4 hours for the PHP belt exam.</w:t>
            </w:r>
          </w:p>
          <w:p w:rsidR="008B19E0" w:rsidRPr="00873691" w:rsidRDefault="00873691" w:rsidP="006D49C0">
            <w:pPr>
              <w:pStyle w:val="ResumeBody"/>
              <w:framePr w:hSpace="0" w:wrap="auto" w:vAnchor="margin" w:yAlign="inline"/>
              <w:tabs>
                <w:tab w:val="right" w:pos="9540"/>
              </w:tabs>
              <w:rPr>
                <w:rStyle w:val="ResumeDate"/>
              </w:rPr>
            </w:pPr>
            <w:r w:rsidRPr="00873691">
              <w:rPr>
                <w:rStyle w:val="ResumeDate"/>
              </w:rPr>
              <w:t xml:space="preserve">Tech – PHP, </w:t>
            </w:r>
            <w:proofErr w:type="spellStart"/>
            <w:r w:rsidRPr="00873691">
              <w:rPr>
                <w:rStyle w:val="ResumeDate"/>
              </w:rPr>
              <w:t>CodeIgniter</w:t>
            </w:r>
            <w:proofErr w:type="spellEnd"/>
            <w:r w:rsidRPr="00873691">
              <w:rPr>
                <w:rStyle w:val="ResumeDate"/>
              </w:rPr>
              <w:t xml:space="preserve">, Apache, </w:t>
            </w:r>
            <w:proofErr w:type="spellStart"/>
            <w:r w:rsidRPr="00873691">
              <w:rPr>
                <w:rStyle w:val="ResumeDate"/>
              </w:rPr>
              <w:t>MySQL</w:t>
            </w:r>
            <w:proofErr w:type="spellEnd"/>
            <w:r w:rsidRPr="00873691">
              <w:rPr>
                <w:rStyle w:val="ResumeDate"/>
              </w:rPr>
              <w:t>, Twitter Bootstrap, HTML5, CSS3</w:t>
            </w:r>
          </w:p>
          <w:p w:rsidR="006D49C0" w:rsidRDefault="006D49C0" w:rsidP="006D49C0">
            <w:pPr>
              <w:pStyle w:val="ResumeBody"/>
              <w:framePr w:hSpace="0" w:wrap="auto" w:vAnchor="margin" w:yAlign="inline"/>
              <w:tabs>
                <w:tab w:val="right" w:pos="9540"/>
              </w:tabs>
              <w:rPr>
                <w:rFonts w:eastAsia="Times New Roman" w:cs="Times New Roman"/>
              </w:rPr>
            </w:pPr>
          </w:p>
          <w:p w:rsidR="00873691" w:rsidRDefault="006D49C0" w:rsidP="00873691">
            <w:pPr>
              <w:pStyle w:val="ResumeBody"/>
              <w:framePr w:hSpace="0" w:wrap="auto" w:vAnchor="margin" w:yAlign="inline"/>
              <w:tabs>
                <w:tab w:val="right" w:pos="9540"/>
              </w:tabs>
            </w:pPr>
            <w:proofErr w:type="gramStart"/>
            <w:r w:rsidRPr="006D49C0">
              <w:rPr>
                <w:rStyle w:val="ResumeBold"/>
              </w:rPr>
              <w:t>Name</w:t>
            </w:r>
            <w:r>
              <w:t xml:space="preserve"> </w:t>
            </w:r>
            <w:r w:rsidR="00873691">
              <w:t xml:space="preserve"> Web</w:t>
            </w:r>
            <w:proofErr w:type="gramEnd"/>
            <w:r w:rsidR="00873691">
              <w:t xml:space="preserve"> app that allows users to [do this] to other users similar to </w:t>
            </w:r>
            <w:proofErr w:type="spellStart"/>
            <w:r w:rsidR="00873691">
              <w:t>Facebook</w:t>
            </w:r>
            <w:proofErr w:type="spellEnd"/>
            <w:r w:rsidR="00873691">
              <w:t>. Created database schema along with intricate controllers and models for fully functional app within 4 hours for the PHP belt exam.</w:t>
            </w:r>
          </w:p>
          <w:p w:rsidR="006D49C0" w:rsidRPr="00873691" w:rsidRDefault="00873691" w:rsidP="00873691">
            <w:pPr>
              <w:pStyle w:val="ResumeBody"/>
              <w:framePr w:hSpace="0" w:wrap="auto" w:vAnchor="margin" w:yAlign="inline"/>
              <w:tabs>
                <w:tab w:val="right" w:pos="9540"/>
              </w:tabs>
              <w:rPr>
                <w:rStyle w:val="ResumeDate"/>
              </w:rPr>
            </w:pPr>
            <w:r w:rsidRPr="00873691">
              <w:rPr>
                <w:rStyle w:val="ResumeDate"/>
              </w:rPr>
              <w:t xml:space="preserve">Tech – PHP, </w:t>
            </w:r>
            <w:proofErr w:type="spellStart"/>
            <w:r w:rsidRPr="00873691">
              <w:rPr>
                <w:rStyle w:val="ResumeDate"/>
              </w:rPr>
              <w:t>CodeIgniter</w:t>
            </w:r>
            <w:proofErr w:type="spellEnd"/>
            <w:r w:rsidRPr="00873691">
              <w:rPr>
                <w:rStyle w:val="ResumeDate"/>
              </w:rPr>
              <w:t xml:space="preserve">, Apache, </w:t>
            </w:r>
            <w:proofErr w:type="spellStart"/>
            <w:r w:rsidRPr="00873691">
              <w:rPr>
                <w:rStyle w:val="ResumeDate"/>
              </w:rPr>
              <w:t>MySQL</w:t>
            </w:r>
            <w:proofErr w:type="spellEnd"/>
            <w:r w:rsidRPr="00873691">
              <w:rPr>
                <w:rStyle w:val="ResumeDate"/>
              </w:rPr>
              <w:t>, Twitter Bootstrap, HTML5, CSS3</w:t>
            </w:r>
          </w:p>
          <w:p w:rsidR="006D49C0" w:rsidRDefault="006D49C0" w:rsidP="006D49C0">
            <w:pPr>
              <w:pStyle w:val="ResumeBody"/>
              <w:framePr w:hSpace="0" w:wrap="auto" w:vAnchor="margin" w:yAlign="inline"/>
              <w:tabs>
                <w:tab w:val="right" w:pos="9540"/>
              </w:tabs>
              <w:rPr>
                <w:rFonts w:eastAsia="Times New Roman" w:cs="Times New Roman"/>
              </w:rPr>
            </w:pPr>
          </w:p>
          <w:p w:rsidR="00873691" w:rsidRDefault="006D49C0" w:rsidP="00873691">
            <w:pPr>
              <w:pStyle w:val="ResumeBody"/>
              <w:framePr w:hSpace="0" w:wrap="auto" w:vAnchor="margin" w:yAlign="inline"/>
              <w:tabs>
                <w:tab w:val="right" w:pos="9540"/>
              </w:tabs>
            </w:pPr>
            <w:proofErr w:type="gramStart"/>
            <w:r w:rsidRPr="006D49C0">
              <w:rPr>
                <w:rStyle w:val="ResumeBold"/>
              </w:rPr>
              <w:t>Name</w:t>
            </w:r>
            <w:r>
              <w:t xml:space="preserve"> </w:t>
            </w:r>
            <w:r w:rsidR="00873691">
              <w:t xml:space="preserve"> Web</w:t>
            </w:r>
            <w:proofErr w:type="gramEnd"/>
            <w:r w:rsidR="00873691">
              <w:t xml:space="preserve"> app that allows users to [do this] to other users similar to </w:t>
            </w:r>
            <w:proofErr w:type="spellStart"/>
            <w:r w:rsidR="00873691">
              <w:t>Facebook</w:t>
            </w:r>
            <w:proofErr w:type="spellEnd"/>
            <w:r w:rsidR="00873691">
              <w:t>. Created database schema along with intricate controllers and models for fully functional app within 4 hours for the PHP belt exam.</w:t>
            </w:r>
          </w:p>
          <w:p w:rsidR="006D49C0" w:rsidRPr="00873691" w:rsidRDefault="00873691" w:rsidP="00873691">
            <w:pPr>
              <w:pStyle w:val="ResumeBody"/>
              <w:framePr w:hSpace="0" w:wrap="auto" w:vAnchor="margin" w:yAlign="inline"/>
              <w:tabs>
                <w:tab w:val="right" w:pos="9540"/>
              </w:tabs>
              <w:rPr>
                <w:rStyle w:val="ResumeDate"/>
              </w:rPr>
            </w:pPr>
            <w:r w:rsidRPr="00873691">
              <w:rPr>
                <w:rStyle w:val="ResumeDate"/>
              </w:rPr>
              <w:t xml:space="preserve">Tech – PHP, </w:t>
            </w:r>
            <w:proofErr w:type="spellStart"/>
            <w:r w:rsidRPr="00873691">
              <w:rPr>
                <w:rStyle w:val="ResumeDate"/>
              </w:rPr>
              <w:t>CodeIgniter</w:t>
            </w:r>
            <w:proofErr w:type="spellEnd"/>
            <w:r w:rsidRPr="00873691">
              <w:rPr>
                <w:rStyle w:val="ResumeDate"/>
              </w:rPr>
              <w:t xml:space="preserve">, Apache, </w:t>
            </w:r>
            <w:proofErr w:type="spellStart"/>
            <w:r w:rsidRPr="00873691">
              <w:rPr>
                <w:rStyle w:val="ResumeDate"/>
              </w:rPr>
              <w:t>MySQL</w:t>
            </w:r>
            <w:proofErr w:type="spellEnd"/>
            <w:r w:rsidRPr="00873691">
              <w:rPr>
                <w:rStyle w:val="ResumeDate"/>
              </w:rPr>
              <w:t>, Twitter Bootstrap, HTML5, CSS3</w:t>
            </w:r>
          </w:p>
        </w:tc>
      </w:tr>
      <w:tr w:rsidR="006D49C0">
        <w:tc>
          <w:tcPr>
            <w:tcW w:w="2628" w:type="dxa"/>
          </w:tcPr>
          <w:p w:rsidR="006D49C0" w:rsidRPr="0009344D" w:rsidRDefault="006D49C0" w:rsidP="006D49C0">
            <w:pPr>
              <w:tabs>
                <w:tab w:val="right" w:pos="9540"/>
              </w:tabs>
              <w:rPr>
                <w:rStyle w:val="SectionTitles"/>
              </w:rPr>
            </w:pPr>
          </w:p>
        </w:tc>
        <w:tc>
          <w:tcPr>
            <w:tcW w:w="607" w:type="dxa"/>
          </w:tcPr>
          <w:p w:rsidR="006D49C0" w:rsidRPr="0061433E" w:rsidRDefault="006D49C0" w:rsidP="006D49C0">
            <w:pPr>
              <w:tabs>
                <w:tab w:val="right" w:pos="9540"/>
              </w:tabs>
              <w:ind w:left="522"/>
              <w:rPr>
                <w:rFonts w:ascii="Trebuchet MS" w:hAnsi="Trebuchet MS"/>
              </w:rPr>
            </w:pPr>
          </w:p>
        </w:tc>
        <w:tc>
          <w:tcPr>
            <w:tcW w:w="6773" w:type="dxa"/>
          </w:tcPr>
          <w:p w:rsidR="006D49C0" w:rsidRPr="002010C4" w:rsidRDefault="006D49C0" w:rsidP="006D49C0">
            <w:pPr>
              <w:tabs>
                <w:tab w:val="left" w:pos="3150"/>
                <w:tab w:val="right" w:pos="9540"/>
              </w:tabs>
              <w:rPr>
                <w:rStyle w:val="SectionTitles"/>
              </w:rPr>
            </w:pPr>
          </w:p>
        </w:tc>
      </w:tr>
    </w:tbl>
    <w:p w:rsidR="00CD0C20" w:rsidRPr="00A6009C" w:rsidRDefault="008B19E0" w:rsidP="00140C6E">
      <w:r w:rsidRPr="00A6009C">
        <w:rPr>
          <w:noProof/>
        </w:rPr>
        <w:t xml:space="preserve"> </w:t>
      </w:r>
      <w:bookmarkStart w:id="0" w:name="_GoBack"/>
      <w:bookmarkEnd w:id="0"/>
      <w:r w:rsidR="005A2B1B">
        <w:rPr>
          <w:noProof/>
        </w:rPr>
        <w:pict>
          <v:shapetype id="_x0000_t202" coordsize="21600,21600" o:spt="202" path="m0,0l0,21600,21600,21600,21600,0xe">
            <v:stroke joinstyle="miter"/>
            <v:path gradientshapeok="t" o:connecttype="rect"/>
          </v:shapetype>
          <v:shape id="Text Box 2" o:spid="_x0000_s1026" type="#_x0000_t202" style="position:absolute;margin-left:-6.45pt;margin-top:2pt;width:378.75pt;height:8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" filled="f" stroked="f">
            <v:textbox>
              <w:txbxContent>
                <w:p w:rsidR="0087148A" w:rsidRPr="00140C6E" w:rsidRDefault="0087148A">
                  <w:pPr>
                    <w:rPr>
                      <w:rStyle w:val="YourName"/>
                    </w:rPr>
                  </w:pPr>
                  <w:proofErr w:type="spellStart"/>
                  <w:r>
                    <w:rPr>
                      <w:rStyle w:val="YourName"/>
                    </w:rPr>
                    <w:t>Akash</w:t>
                  </w:r>
                  <w:proofErr w:type="spellEnd"/>
                  <w:r>
                    <w:rPr>
                      <w:rStyle w:val="YourName"/>
                    </w:rPr>
                    <w:t xml:space="preserve"> </w:t>
                  </w:r>
                  <w:proofErr w:type="spellStart"/>
                  <w:r>
                    <w:rPr>
                      <w:rStyle w:val="YourName"/>
                    </w:rPr>
                    <w:t>Jagannathan</w:t>
                  </w:r>
                  <w:proofErr w:type="spellEnd"/>
                </w:p>
                <w:p w:rsidR="0087148A" w:rsidRDefault="0087148A" w:rsidP="00995DE9">
                  <w:pPr>
                    <w:pStyle w:val="ResumeBody"/>
                    <w:spacing w:before="120"/>
                  </w:pPr>
                  <w:proofErr w:type="gramStart"/>
                  <w:r>
                    <w:t>akashjagannathan408@gmail.com</w:t>
                  </w:r>
                  <w:proofErr w:type="gramEnd"/>
                  <w:r>
                    <w:t xml:space="preserve"> | 4086918882| ajag408.github.io/portfolio</w:t>
                  </w:r>
                </w:p>
                <w:p w:rsidR="0087148A" w:rsidRPr="00A6009C" w:rsidRDefault="0087148A" w:rsidP="00995DE9">
                  <w:pPr>
                    <w:pStyle w:val="ResumeBody"/>
                  </w:pPr>
                  <w:r>
                    <w:t>https://www.linkedin.com/in/akash-jagannathan-60848038 | github.com/ajag408</w:t>
                  </w:r>
                </w:p>
              </w:txbxContent>
            </v:textbox>
            <w10:wrap type="square"/>
          </v:shape>
        </w:pict>
      </w:r>
    </w:p>
    <w:sectPr w:rsidR="00CD0C20" w:rsidRPr="00A6009C" w:rsidSect="004743DB">
      <w:headerReference w:type="even" r:id="rId7"/>
      <w:pgSz w:w="12240" w:h="15840"/>
      <w:pgMar w:top="1440" w:right="720" w:bottom="1080" w:left="936" w:header="864" w:gutter="0"/>
      <w:cols w:space="54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48A" w:rsidRDefault="0087148A" w:rsidP="00CC061C">
      <w:r>
        <w:separator/>
      </w:r>
    </w:p>
  </w:endnote>
  <w:endnote w:type="continuationSeparator" w:id="0">
    <w:p w:rsidR="0087148A" w:rsidRDefault="0087148A" w:rsidP="00CC061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48A" w:rsidRDefault="0087148A" w:rsidP="00CC061C">
      <w:r>
        <w:separator/>
      </w:r>
    </w:p>
  </w:footnote>
  <w:footnote w:type="continuationSeparator" w:id="0">
    <w:p w:rsidR="0087148A" w:rsidRDefault="0087148A" w:rsidP="00CC061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48A" w:rsidRDefault="0087148A">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rsidR="0087148A" w:rsidRDefault="0087148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stylePaneFormatFilter w:val="3701"/>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docVars>
    <w:docVar w:name="_PubVPasteboard_" w:val="12"/>
    <w:docVar w:name="OpenInPublishingView" w:val="0"/>
    <w:docVar w:name="ShowStaticGuides" w:val="1"/>
  </w:docVars>
  <w:rsids>
    <w:rsidRoot w:val="005D41EC"/>
    <w:rsid w:val="00024173"/>
    <w:rsid w:val="0003500F"/>
    <w:rsid w:val="00057CD5"/>
    <w:rsid w:val="0009344D"/>
    <w:rsid w:val="00122C9E"/>
    <w:rsid w:val="001260E1"/>
    <w:rsid w:val="00140C6E"/>
    <w:rsid w:val="001A5380"/>
    <w:rsid w:val="002010C4"/>
    <w:rsid w:val="002B5E6E"/>
    <w:rsid w:val="002F6F5E"/>
    <w:rsid w:val="003E7367"/>
    <w:rsid w:val="00415FEC"/>
    <w:rsid w:val="004743DB"/>
    <w:rsid w:val="005A2B1B"/>
    <w:rsid w:val="005D41EC"/>
    <w:rsid w:val="005E4F77"/>
    <w:rsid w:val="0061433E"/>
    <w:rsid w:val="00635ED2"/>
    <w:rsid w:val="006D49C0"/>
    <w:rsid w:val="00737EEB"/>
    <w:rsid w:val="00751125"/>
    <w:rsid w:val="008120A3"/>
    <w:rsid w:val="0087148A"/>
    <w:rsid w:val="00873691"/>
    <w:rsid w:val="008B19E0"/>
    <w:rsid w:val="008B1EE1"/>
    <w:rsid w:val="008E4FEE"/>
    <w:rsid w:val="009733FB"/>
    <w:rsid w:val="00995DE9"/>
    <w:rsid w:val="00A6009C"/>
    <w:rsid w:val="00AD79DE"/>
    <w:rsid w:val="00B5202A"/>
    <w:rsid w:val="00C05A6D"/>
    <w:rsid w:val="00CC061C"/>
    <w:rsid w:val="00CD0C20"/>
    <w:rsid w:val="00D53EEC"/>
    <w:rsid w:val="00E57397"/>
    <w:rsid w:val="00F06289"/>
    <w:rsid w:val="00F34D94"/>
    <w:rsid w:val="00FC0C62"/>
    <w:rsid w:val="00FE67B0"/>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B1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C061C"/>
    <w:pPr>
      <w:tabs>
        <w:tab w:val="center" w:pos="4320"/>
        <w:tab w:val="right" w:pos="8640"/>
      </w:tabs>
    </w:pPr>
  </w:style>
  <w:style w:type="character" w:customStyle="1" w:styleId="HeaderChar">
    <w:name w:val="Header Char"/>
    <w:basedOn w:val="DefaultParagraphFont"/>
    <w:link w:val="Header"/>
    <w:uiPriority w:val="99"/>
    <w:rsid w:val="00CC061C"/>
  </w:style>
  <w:style w:type="paragraph" w:styleId="Footer">
    <w:name w:val="footer"/>
    <w:basedOn w:val="Normal"/>
    <w:link w:val="FooterChar"/>
    <w:uiPriority w:val="99"/>
    <w:unhideWhenUsed/>
    <w:rsid w:val="00CC061C"/>
    <w:pPr>
      <w:tabs>
        <w:tab w:val="center" w:pos="4320"/>
        <w:tab w:val="right" w:pos="8640"/>
      </w:tabs>
    </w:pPr>
  </w:style>
  <w:style w:type="character" w:customStyle="1" w:styleId="FooterChar">
    <w:name w:val="Footer Char"/>
    <w:basedOn w:val="DefaultParagraphFont"/>
    <w:link w:val="Footer"/>
    <w:uiPriority w:val="99"/>
    <w:rsid w:val="00CC061C"/>
  </w:style>
  <w:style w:type="character" w:customStyle="1" w:styleId="YourName">
    <w:name w:val="Your Name"/>
    <w:basedOn w:val="DefaultParagraphFont"/>
    <w:uiPriority w:val="1"/>
    <w:qFormat/>
    <w:rsid w:val="00995DE9"/>
    <w:rPr>
      <w:rFonts w:ascii="Century Gothic" w:hAnsi="Century Gothic"/>
      <w:b/>
      <w:color w:val="800000"/>
      <w:sz w:val="36"/>
      <w:szCs w:val="36"/>
    </w:rPr>
  </w:style>
  <w:style w:type="table" w:styleId="TableGrid">
    <w:name w:val="Table Grid"/>
    <w:basedOn w:val="TableNormal"/>
    <w:uiPriority w:val="59"/>
    <w:rsid w:val="006143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Body">
    <w:name w:val="Resume Body"/>
    <w:qFormat/>
    <w:rsid w:val="002010C4"/>
    <w:pPr>
      <w:framePr w:hSpace="180" w:wrap="around" w:vAnchor="page" w:hAnchor="text" w:y="3897"/>
    </w:pPr>
    <w:rPr>
      <w:rFonts w:ascii="Century Gothic" w:hAnsi="Century Gothic"/>
      <w:sz w:val="16"/>
    </w:rPr>
  </w:style>
  <w:style w:type="paragraph" w:customStyle="1" w:styleId="SubSectionTitles">
    <w:name w:val="Sub Section Titles"/>
    <w:qFormat/>
    <w:rsid w:val="004743DB"/>
    <w:pPr>
      <w:framePr w:hSpace="180" w:wrap="around" w:vAnchor="page" w:hAnchor="text" w:y="3897"/>
    </w:pPr>
    <w:rPr>
      <w:rFonts w:ascii="Century Gothic" w:hAnsi="Century Gothic"/>
      <w:b/>
      <w:sz w:val="20"/>
    </w:rPr>
  </w:style>
  <w:style w:type="character" w:customStyle="1" w:styleId="SectionTitles">
    <w:name w:val="Section Titles"/>
    <w:basedOn w:val="DefaultParagraphFont"/>
    <w:uiPriority w:val="1"/>
    <w:qFormat/>
    <w:rsid w:val="0009344D"/>
    <w:rPr>
      <w:rFonts w:ascii="Century Gothic" w:hAnsi="Century Gothic"/>
      <w:b/>
      <w:i w:val="0"/>
      <w:color w:val="800000"/>
      <w:sz w:val="28"/>
      <w:u w:val="single"/>
    </w:rPr>
  </w:style>
  <w:style w:type="character" w:customStyle="1" w:styleId="ResumeBold">
    <w:name w:val="Resume Bold"/>
    <w:uiPriority w:val="1"/>
    <w:qFormat/>
    <w:rsid w:val="006D49C0"/>
    <w:rPr>
      <w:rFonts w:ascii="Century Gothic" w:hAnsi="Century Gothic"/>
      <w:b/>
      <w:i w:val="0"/>
      <w:sz w:val="16"/>
    </w:rPr>
  </w:style>
  <w:style w:type="character" w:customStyle="1" w:styleId="ResumeDate">
    <w:name w:val="Resume Date"/>
    <w:basedOn w:val="ResumeBold"/>
    <w:uiPriority w:val="1"/>
    <w:qFormat/>
    <w:rsid w:val="00140C6E"/>
    <w:rPr>
      <w:rFonts w:ascii="Century Gothic" w:hAnsi="Century Gothic"/>
      <w:b w:val="0"/>
      <w:i/>
      <w:sz w:val="16"/>
    </w:rPr>
  </w:style>
  <w:style w:type="paragraph" w:customStyle="1" w:styleId="GapBtwnTitleBody">
    <w:name w:val="Gap Btwn Title &amp; Body"/>
    <w:basedOn w:val="Normal"/>
    <w:qFormat/>
    <w:rsid w:val="008120A3"/>
    <w:pPr>
      <w:framePr w:hSpace="180" w:wrap="around" w:vAnchor="page" w:hAnchor="text" w:y="3301"/>
      <w:tabs>
        <w:tab w:val="left" w:pos="3150"/>
        <w:tab w:val="right" w:pos="9540"/>
      </w:tabs>
      <w:spacing w:line="120" w:lineRule="exact"/>
    </w:pPr>
    <w:rPr>
      <w:rFonts w:ascii="Trebuchet MS" w:hAnsi="Trebuchet M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AppData\Local\Microsoft\Windows\INetCache\IE\171GU2WI\Column_Resum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CC513-BD7A-9D42-8329-D814EBC4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\Users\Angela\AppData\Local\Microsoft\Windows\INetCache\IE\171GU2WI\Column_Resume2.dotx</Template>
  <TotalTime>12</TotalTime>
  <Pages>1</Pages>
  <Words>389</Words>
  <Characters>2219</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Akash Jagannathan</cp:lastModifiedBy>
  <cp:revision>3</cp:revision>
  <cp:lastPrinted>2015-06-19T21:52:00Z</cp:lastPrinted>
  <dcterms:created xsi:type="dcterms:W3CDTF">2017-09-18T03:28:00Z</dcterms:created>
  <dcterms:modified xsi:type="dcterms:W3CDTF">2017-09-18T03:58:00Z</dcterms:modified>
</cp:coreProperties>
</file>
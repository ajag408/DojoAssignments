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pPr w:leftFromText="180" w:rightFromText="180" w:vertAnchor="page" w:tblpY="3301"/>
        <w:tblW w:w="0" w:type="auto"/>
        <w:tblLook w:val="04A0"/>
      </w:tblPr>
      <w:tblGrid>
        <w:gridCol w:w="2628"/>
        <w:gridCol w:w="607"/>
        <w:gridCol w:w="6773"/>
      </w:tblGrid>
      <w:tr w:rsidR="008B19E0">
        <w:tc>
          <w:tcPr>
            <w:tcW w:w="2628" w:type="dxa"/>
          </w:tcPr>
          <w:p w:rsidR="008B19E0" w:rsidRPr="0009344D" w:rsidRDefault="008B19E0" w:rsidP="006D49C0">
            <w:pPr>
              <w:tabs>
                <w:tab w:val="right" w:pos="9540"/>
              </w:tabs>
              <w:rPr>
                <w:rStyle w:val="SectionTitles"/>
                <w:rFonts w:asciiTheme="minorHAnsi" w:eastAsiaTheme="minorHAnsi" w:hAnsiTheme="minorHAnsi" w:cs="Times New Roman"/>
                <w:b w:val="0"/>
                <w:color w:val="auto"/>
                <w:sz w:val="24"/>
                <w:szCs w:val="20"/>
                <w:u w:val="none"/>
              </w:rPr>
            </w:pPr>
            <w:r w:rsidRPr="0009344D">
              <w:rPr>
                <w:rStyle w:val="SectionTitles"/>
              </w:rPr>
              <w:t>Technical Skills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Front-End Development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HTML5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CSS3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jQuery UI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HTTP Request/Repsonse</w:t>
            </w:r>
          </w:p>
          <w:p w:rsidR="00737EEB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Ajax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Responsive Web Dev</w:t>
            </w:r>
            <w:r w:rsidR="00084EAD">
              <w:t>elopment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Languages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Python</w:t>
            </w:r>
          </w:p>
          <w:p w:rsidR="00737EEB" w:rsidRDefault="00576A39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JavaS</w:t>
            </w:r>
            <w:r w:rsidR="008B19E0">
              <w:t>cript</w:t>
            </w:r>
          </w:p>
          <w:p w:rsidR="00737EEB" w:rsidRDefault="00737EEB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Swift</w:t>
            </w:r>
            <w:r w:rsidR="00565728">
              <w:t xml:space="preserve"> 3</w:t>
            </w:r>
          </w:p>
          <w:p w:rsidR="008B19E0" w:rsidRPr="00737EEB" w:rsidRDefault="008B19E0" w:rsidP="00737EEB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Databases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SQL (MySQL, SQLite)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NoSQL (MongoDB)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Mongoose.js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Servers</w:t>
            </w:r>
          </w:p>
          <w:p w:rsidR="008B19E0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Flask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Node.js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737EEB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Frameworks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Django</w:t>
            </w:r>
          </w:p>
          <w:p w:rsidR="00737EEB" w:rsidRDefault="00737EEB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Express/Socket.io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Angular</w:t>
            </w:r>
          </w:p>
          <w:p w:rsidR="0087148A" w:rsidRDefault="00F06289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</w:t>
            </w:r>
            <w:r w:rsidR="0087148A">
              <w:t>e Data (iOS)</w:t>
            </w:r>
          </w:p>
          <w:p w:rsidR="008B19E0" w:rsidRDefault="0087148A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Core Location (iOS)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Twitter Bootstrap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Version Control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Github</w:t>
            </w:r>
          </w:p>
          <w:p w:rsidR="008B19E0" w:rsidRDefault="008B19E0" w:rsidP="006D49C0">
            <w:pPr>
              <w:tabs>
                <w:tab w:val="left" w:pos="2700"/>
                <w:tab w:val="right" w:pos="9540"/>
              </w:tabs>
              <w:rPr>
                <w:rFonts w:ascii="Trebuchet MS" w:hAnsi="Trebuchet MS"/>
              </w:rPr>
            </w:pP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JS/</w:t>
            </w:r>
            <w:r w:rsidR="0087148A">
              <w:t xml:space="preserve">jQuery </w:t>
            </w:r>
            <w:r w:rsidR="008B19E0">
              <w:t>Libraries</w:t>
            </w:r>
          </w:p>
          <w:p w:rsid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Highcharts</w:t>
            </w:r>
          </w:p>
          <w:p w:rsidR="008B19E0" w:rsidRPr="00F06289" w:rsidRDefault="00F06289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tablesorter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fancy input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Arctext.js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Complexify.js</w:t>
            </w:r>
          </w:p>
          <w:p w:rsidR="00F06289" w:rsidRDefault="00F06289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Pr="00F06289" w:rsidRDefault="008B19E0" w:rsidP="006D49C0">
            <w:pPr>
              <w:tabs>
                <w:tab w:val="left" w:pos="2700"/>
                <w:tab w:val="right" w:pos="9540"/>
              </w:tabs>
              <w:rPr>
                <w:rFonts w:ascii="Century Gothic" w:hAnsi="Century Gothic"/>
                <w:sz w:val="16"/>
              </w:rPr>
            </w:pPr>
          </w:p>
          <w:p w:rsidR="008B19E0" w:rsidRDefault="008B19E0" w:rsidP="006D49C0">
            <w:pPr>
              <w:pStyle w:val="SubSectionTitles"/>
              <w:framePr w:hSpace="0" w:wrap="auto" w:vAnchor="margin" w:yAlign="inline"/>
              <w:tabs>
                <w:tab w:val="right" w:pos="9540"/>
              </w:tabs>
            </w:pPr>
            <w:r>
              <w:t>Methodology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OOP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MVC</w:t>
            </w:r>
            <w:r w:rsidR="007229B0">
              <w:t>/MTV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RESTful Architecture</w:t>
            </w:r>
          </w:p>
        </w:tc>
        <w:tc>
          <w:tcPr>
            <w:tcW w:w="607" w:type="dxa"/>
          </w:tcPr>
          <w:p w:rsidR="008B19E0" w:rsidRPr="0061433E" w:rsidRDefault="008B19E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8B19E0" w:rsidRPr="002010C4" w:rsidRDefault="00457061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 xml:space="preserve">UI </w:t>
            </w:r>
            <w:r w:rsidR="00210A2D">
              <w:rPr>
                <w:rStyle w:val="SectionTitles"/>
              </w:rPr>
              <w:t>Front End Developer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Default="00CF42B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 xml:space="preserve">Talented, fresh </w:t>
            </w:r>
            <w:r w:rsidR="00457061">
              <w:t xml:space="preserve">UI engineer </w:t>
            </w:r>
            <w:r>
              <w:t>looking to make significant and meaningful contributions in the tech field.  Over 1450 hours of experience developing a strong working knowledge of ubiquitous programming languages, methodologies, and frameworks.  Strongly self-motivated and</w:t>
            </w:r>
            <w:r w:rsidR="00F14EC9">
              <w:t xml:space="preserve"> a</w:t>
            </w:r>
            <w:r>
              <w:t xml:space="preserve"> highly persistent work ethic with a positive attitude.</w:t>
            </w:r>
            <w:r w:rsidR="009D2D53">
              <w:t xml:space="preserve"> Proven ability to pick up new concepts and technologies quickly.</w:t>
            </w: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Education</w:t>
            </w:r>
          </w:p>
          <w:p w:rsidR="008B19E0" w:rsidRDefault="008B19E0" w:rsidP="008120A3">
            <w:pPr>
              <w:pStyle w:val="GapBtwnTitleBody"/>
              <w:framePr w:hSpace="0" w:wrap="auto" w:vAnchor="margin" w:yAlign="inline"/>
            </w:pPr>
          </w:p>
          <w:p w:rsidR="008B19E0" w:rsidRPr="00D53EEC" w:rsidRDefault="008B19E0" w:rsidP="006D49C0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 w:rsidRPr="006D49C0">
              <w:rPr>
                <w:b/>
              </w:rPr>
              <w:t xml:space="preserve">Coding </w:t>
            </w:r>
            <w:r w:rsidR="005E4F77">
              <w:rPr>
                <w:rStyle w:val="ResumeBold"/>
              </w:rPr>
              <w:t>Dojo,</w:t>
            </w:r>
            <w:r w:rsidR="006D49C0" w:rsidRPr="00D53EEC">
              <w:rPr>
                <w:rStyle w:val="ResumeBold"/>
              </w:rPr>
              <w:t xml:space="preserve"> </w:t>
            </w:r>
            <w:r w:rsidR="00CF42BE">
              <w:rPr>
                <w:rStyle w:val="ResumeDate"/>
              </w:rPr>
              <w:t>January – April 2017</w:t>
            </w:r>
          </w:p>
          <w:p w:rsidR="008B19E0" w:rsidRPr="00D53EEC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 w:rsidRPr="00D53EEC">
              <w:rPr>
                <w:rStyle w:val="ResumeBold"/>
              </w:rPr>
              <w:t xml:space="preserve">Full Stack </w:t>
            </w:r>
            <w:r w:rsidR="008B19E0" w:rsidRPr="00D53EEC">
              <w:rPr>
                <w:rStyle w:val="ResumeBold"/>
              </w:rPr>
              <w:t>Web Development Program</w:t>
            </w:r>
            <w:r w:rsidRPr="00D53EEC">
              <w:rPr>
                <w:rStyle w:val="ResumeBold"/>
              </w:rPr>
              <w:t xml:space="preserve">, </w:t>
            </w:r>
            <w:r w:rsidR="00326BE8">
              <w:rPr>
                <w:rStyle w:val="ResumeBold"/>
              </w:rPr>
              <w:t xml:space="preserve">Triple </w:t>
            </w:r>
            <w:r w:rsidRPr="00D53EEC">
              <w:rPr>
                <w:rStyle w:val="ResumeBold"/>
              </w:rPr>
              <w:t>Black Belt</w:t>
            </w:r>
          </w:p>
          <w:p w:rsidR="00E57397" w:rsidRDefault="00E57397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Completed</w:t>
            </w:r>
            <w:r w:rsidR="00FC0C62">
              <w:t xml:space="preserve"> </w:t>
            </w:r>
            <w:r w:rsidR="0085403F">
              <w:t xml:space="preserve">an </w:t>
            </w:r>
            <w:r w:rsidR="00FC0C62">
              <w:t xml:space="preserve">intensive </w:t>
            </w:r>
            <w:r w:rsidR="00326BE8">
              <w:t>14</w:t>
            </w:r>
            <w:r w:rsidR="0085403F">
              <w:t xml:space="preserve"> week</w:t>
            </w:r>
            <w:r w:rsidR="00D53EEC">
              <w:t xml:space="preserve">, </w:t>
            </w:r>
            <w:r w:rsidR="00FC0C62">
              <w:t xml:space="preserve">full-time web development program, </w:t>
            </w:r>
            <w:r w:rsidR="00D53EEC">
              <w:t>including the introduction, implementation, and iteration of various web projects over 3 full stacks</w:t>
            </w:r>
            <w:r w:rsidR="00FC0C62">
              <w:t>.</w:t>
            </w:r>
            <w:r w:rsidR="00326BE8">
              <w:t xml:space="preserve">   Earned a triple black belt which is the highest recognition given to the top students.  </w:t>
            </w:r>
          </w:p>
          <w:p w:rsidR="008E4FEE" w:rsidRDefault="008E4FEE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E4FEE" w:rsidRPr="00D53EEC" w:rsidRDefault="008E4FEE" w:rsidP="008E4FEE">
            <w:pPr>
              <w:pStyle w:val="ResumeBody"/>
              <w:framePr w:hSpace="0" w:wrap="auto" w:vAnchor="margin" w:yAlign="inline"/>
              <w:rPr>
                <w:rStyle w:val="ResumeBold"/>
              </w:rPr>
            </w:pPr>
            <w:r>
              <w:rPr>
                <w:b/>
              </w:rPr>
              <w:t xml:space="preserve">University of </w:t>
            </w:r>
            <w:r w:rsidR="00326BE8">
              <w:rPr>
                <w:b/>
              </w:rPr>
              <w:t>California, San Diego</w:t>
            </w:r>
            <w:r w:rsidR="005E4F77">
              <w:rPr>
                <w:rStyle w:val="ResumeBold"/>
              </w:rPr>
              <w:t>,</w:t>
            </w:r>
            <w:r w:rsidRPr="00D53EEC">
              <w:rPr>
                <w:rStyle w:val="ResumeBold"/>
              </w:rPr>
              <w:t xml:space="preserve"> </w:t>
            </w:r>
            <w:r w:rsidR="00326BE8">
              <w:rPr>
                <w:rStyle w:val="ResumeDate"/>
              </w:rPr>
              <w:t>September 2010 – June 2015</w:t>
            </w:r>
          </w:p>
          <w:p w:rsidR="008E4FEE" w:rsidRPr="00D53EEC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 xml:space="preserve">Bachelor of Science in </w:t>
            </w:r>
            <w:r w:rsidR="003353F9">
              <w:rPr>
                <w:rStyle w:val="ResumeBold"/>
              </w:rPr>
              <w:t>Cognitive Science with Honors</w:t>
            </w:r>
          </w:p>
          <w:p w:rsidR="008E4FEE" w:rsidRDefault="00D62A06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Upper Division Major GPA: 3.93                                                                 Total GPA: 3.52</w:t>
            </w: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Default="00140C6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140C6E" w:rsidRPr="002010C4" w:rsidRDefault="00140C6E" w:rsidP="00140C6E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Experience</w:t>
            </w:r>
          </w:p>
          <w:p w:rsidR="00140C6E" w:rsidRDefault="00140C6E" w:rsidP="008120A3">
            <w:pPr>
              <w:pStyle w:val="GapBtwnTitleBody"/>
              <w:framePr w:hSpace="0" w:wrap="auto" w:vAnchor="margin" w:yAlign="inline"/>
            </w:pPr>
          </w:p>
          <w:p w:rsidR="00140C6E" w:rsidRDefault="00C8072E" w:rsidP="00140C6E">
            <w:pPr>
              <w:pStyle w:val="ResumeBody"/>
              <w:framePr w:hSpace="0" w:wrap="auto" w:vAnchor="margin" w:yAlign="inline"/>
              <w:rPr>
                <w:rStyle w:val="ResumeDate"/>
              </w:rPr>
            </w:pPr>
            <w:r>
              <w:rPr>
                <w:b/>
              </w:rPr>
              <w:t>Etkin Lab</w:t>
            </w:r>
            <w:r w:rsidR="005E4F77">
              <w:rPr>
                <w:rStyle w:val="ResumeBold"/>
              </w:rPr>
              <w:t>,</w:t>
            </w:r>
            <w:r>
              <w:rPr>
                <w:rStyle w:val="ResumeBold"/>
              </w:rPr>
              <w:t xml:space="preserve"> Stanford School of Medicine</w:t>
            </w:r>
            <w:r w:rsidR="00140C6E" w:rsidRPr="00140C6E">
              <w:t xml:space="preserve"> </w:t>
            </w:r>
            <w:r>
              <w:rPr>
                <w:rStyle w:val="ResumeDate"/>
              </w:rPr>
              <w:t xml:space="preserve">July 2015 </w:t>
            </w:r>
            <w:r w:rsidR="005E4F77">
              <w:rPr>
                <w:rStyle w:val="ResumeDate"/>
              </w:rPr>
              <w:t>–</w:t>
            </w:r>
            <w:r>
              <w:rPr>
                <w:rStyle w:val="ResumeDate"/>
              </w:rPr>
              <w:t xml:space="preserve"> September 2016</w:t>
            </w:r>
          </w:p>
          <w:p w:rsidR="00C8072E" w:rsidRDefault="00C8072E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</w:rPr>
            </w:pPr>
            <w:r>
              <w:rPr>
                <w:rStyle w:val="ResumeBold"/>
              </w:rPr>
              <w:t>Volunteer Research Assistant</w:t>
            </w:r>
          </w:p>
          <w:p w:rsidR="00140C6E" w:rsidRDefault="00565728" w:rsidP="008E4FEE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t>Tested and debugged complex source code (brain-wave artifact rejection algorithm) in MATLAB for a top Stanford psychiatry lab.  Introduced to the Python programming language and the Unix shell.  Provided timely assistance in human research experiments targeting new treatments for mental disorders in veterans.</w:t>
            </w:r>
          </w:p>
          <w:p w:rsidR="008B19E0" w:rsidRDefault="008B19E0" w:rsidP="00FB1B81">
            <w:pPr>
              <w:pStyle w:val="ResumeBody"/>
              <w:framePr w:hSpace="0" w:wrap="auto" w:vAnchor="margin" w:yAlign="inline"/>
            </w:pPr>
          </w:p>
          <w:p w:rsidR="008B19E0" w:rsidRDefault="008B19E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</w:p>
          <w:p w:rsidR="008B19E0" w:rsidRPr="002010C4" w:rsidRDefault="008B19E0" w:rsidP="006D49C0">
            <w:pPr>
              <w:tabs>
                <w:tab w:val="left" w:pos="3150"/>
                <w:tab w:val="right" w:pos="9540"/>
              </w:tabs>
              <w:rPr>
                <w:rStyle w:val="SectionTitles"/>
              </w:rPr>
            </w:pPr>
            <w:r>
              <w:rPr>
                <w:rStyle w:val="SectionTitles"/>
              </w:rPr>
              <w:t>Projects</w:t>
            </w:r>
            <w:r w:rsidR="008703D2">
              <w:rPr>
                <w:rStyle w:val="SectionTitles"/>
              </w:rPr>
              <w:t>*</w:t>
            </w:r>
          </w:p>
          <w:p w:rsidR="008B19E0" w:rsidRDefault="008B19E0" w:rsidP="008120A3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Trebuchet MS" w:hAnsi="Trebuchet MS"/>
              </w:rPr>
            </w:pPr>
          </w:p>
          <w:p w:rsidR="00873691" w:rsidRDefault="00084EAD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>User Dashboard (akashj.pythonanywhere.com)</w:t>
            </w:r>
            <w:r w:rsidR="008B19E0">
              <w:t xml:space="preserve"> </w:t>
            </w:r>
            <w:r w:rsidR="005E4F77">
              <w:t xml:space="preserve"> </w:t>
            </w:r>
            <w:r w:rsidR="00873691">
              <w:t xml:space="preserve">Web app </w:t>
            </w:r>
            <w:r w:rsidR="007229B0">
              <w:t>allowing users to login/register, manage other users, post messages and comments on each other’s walls (similar to Facebook), and edit their personal information.  Includes full-fledged login/registration functionality including back-end validations.  Utilizes knowledge of MTV architecture and password encryption.</w:t>
            </w:r>
            <w:r w:rsidR="008703D2">
              <w:t xml:space="preserve"> </w:t>
            </w:r>
          </w:p>
          <w:p w:rsidR="008B19E0" w:rsidRPr="00873691" w:rsidRDefault="00873691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 xml:space="preserve">Tech – </w:t>
            </w:r>
            <w:r w:rsidR="00C91E3A">
              <w:rPr>
                <w:rStyle w:val="ResumeDate"/>
              </w:rPr>
              <w:t xml:space="preserve">Python, Django, </w:t>
            </w:r>
            <w:r w:rsidRPr="00873691">
              <w:rPr>
                <w:rStyle w:val="ResumeDate"/>
              </w:rPr>
              <w:t>SQL</w:t>
            </w:r>
            <w:r w:rsidR="00C91E3A">
              <w:rPr>
                <w:rStyle w:val="ResumeDate"/>
              </w:rPr>
              <w:t>ite</w:t>
            </w:r>
            <w:r w:rsidRPr="00873691">
              <w:rPr>
                <w:rStyle w:val="ResumeDate"/>
              </w:rPr>
              <w:t>, Twitter Bootstrap,</w:t>
            </w:r>
            <w:r w:rsidR="00C91E3A">
              <w:rPr>
                <w:rStyle w:val="ResumeDate"/>
              </w:rPr>
              <w:t xml:space="preserve"> jQuery,</w:t>
            </w:r>
            <w:r w:rsidRPr="00873691">
              <w:rPr>
                <w:rStyle w:val="ResumeDate"/>
              </w:rPr>
              <w:t xml:space="preserve"> </w:t>
            </w:r>
            <w:r w:rsidR="00C91E3A">
              <w:rPr>
                <w:rStyle w:val="ResumeDate"/>
              </w:rPr>
              <w:t xml:space="preserve">JavaScript, </w:t>
            </w:r>
            <w:r w:rsidRPr="00873691">
              <w:rPr>
                <w:rStyle w:val="ResumeDate"/>
              </w:rPr>
              <w:t>HTML5, CSS3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Pac-Man </w:t>
            </w:r>
            <w:r w:rsidR="00B67CDB">
              <w:rPr>
                <w:b/>
              </w:rPr>
              <w:t>(</w:t>
            </w:r>
            <w:r>
              <w:rPr>
                <w:b/>
              </w:rPr>
              <w:t>ajag408.github.io/pacman</w:t>
            </w:r>
            <w:r w:rsidR="00B67CDB">
              <w:rPr>
                <w:b/>
              </w:rPr>
              <w:t>)</w:t>
            </w:r>
            <w:r w:rsidR="00873691">
              <w:t xml:space="preserve"> </w:t>
            </w:r>
            <w:r>
              <w:t>A simple rendition of the popular game Pac-Man.  Highlights include the face of Pac-Man/Pac-Woman changing direction based on which way they are moving, a pseudo-randomly moving ghost, and cherries worth extra points.</w:t>
            </w:r>
          </w:p>
          <w:p w:rsidR="006D49C0" w:rsidRPr="00873691" w:rsidRDefault="007229B0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>
              <w:rPr>
                <w:rStyle w:val="ResumeDate"/>
              </w:rPr>
              <w:t xml:space="preserve">Tech – </w:t>
            </w:r>
            <w:r w:rsidR="000F4A93">
              <w:rPr>
                <w:rStyle w:val="ResumeDate"/>
              </w:rPr>
              <w:t>HTML5, CSS3, JavaScript</w:t>
            </w:r>
          </w:p>
          <w:p w:rsidR="006D49C0" w:rsidRDefault="006D49C0" w:rsidP="006D49C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eastAsia="Times New Roman" w:cs="Times New Roman"/>
              </w:rPr>
            </w:pPr>
          </w:p>
          <w:p w:rsidR="00873691" w:rsidRDefault="000F4A93" w:rsidP="00873691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>
              <w:rPr>
                <w:rStyle w:val="ResumeBold"/>
              </w:rPr>
              <w:t xml:space="preserve">1942 </w:t>
            </w:r>
            <w:r w:rsidR="0078600F">
              <w:rPr>
                <w:rStyle w:val="ResumeBold"/>
              </w:rPr>
              <w:t>(ajag408.github.io/</w:t>
            </w:r>
            <w:r>
              <w:rPr>
                <w:rStyle w:val="ResumeBold"/>
              </w:rPr>
              <w:t>1942project</w:t>
            </w:r>
            <w:r w:rsidR="0078600F">
              <w:rPr>
                <w:rStyle w:val="ResumeBold"/>
              </w:rPr>
              <w:t>)</w:t>
            </w:r>
            <w:r w:rsidR="00A922FA">
              <w:rPr>
                <w:rStyle w:val="ResumeBold"/>
              </w:rPr>
              <w:t xml:space="preserve"> </w:t>
            </w:r>
            <w:r w:rsidR="0078600F">
              <w:t xml:space="preserve"> </w:t>
            </w:r>
            <w:r>
              <w:t>A game designed entirely using HTML, CSS, and JavaScript.  Features include the ability to move the hero, collision detection, and an explosion sound when the bullet hits the target.</w:t>
            </w:r>
          </w:p>
          <w:p w:rsidR="006D49C0" w:rsidRPr="00873691" w:rsidRDefault="00873691" w:rsidP="00A922FA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</w:rPr>
            </w:pPr>
            <w:r w:rsidRPr="00873691">
              <w:rPr>
                <w:rStyle w:val="ResumeDate"/>
              </w:rPr>
              <w:t>Tech – HTML5, CSS3</w:t>
            </w:r>
            <w:r w:rsidR="00A922FA">
              <w:rPr>
                <w:rStyle w:val="ResumeDate"/>
              </w:rPr>
              <w:t>, JavaScript</w:t>
            </w:r>
          </w:p>
        </w:tc>
      </w:tr>
      <w:tr w:rsidR="006D49C0">
        <w:tc>
          <w:tcPr>
            <w:tcW w:w="2628" w:type="dxa"/>
          </w:tcPr>
          <w:p w:rsidR="006D49C0" w:rsidRPr="0009344D" w:rsidRDefault="006D49C0" w:rsidP="006D49C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607" w:type="dxa"/>
          </w:tcPr>
          <w:p w:rsidR="006D49C0" w:rsidRPr="0061433E" w:rsidRDefault="006D49C0" w:rsidP="006D49C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6773" w:type="dxa"/>
          </w:tcPr>
          <w:p w:rsidR="006D49C0" w:rsidRPr="008703D2" w:rsidRDefault="008703D2" w:rsidP="008703D2">
            <w:pPr>
              <w:tabs>
                <w:tab w:val="left" w:pos="3150"/>
                <w:tab w:val="right" w:pos="9540"/>
              </w:tabs>
              <w:jc w:val="right"/>
              <w:rPr>
                <w:rStyle w:val="SectionTitles"/>
              </w:rPr>
            </w:pPr>
            <w:r>
              <w:rPr>
                <w:rStyle w:val="SectionTitles"/>
                <w:sz w:val="16"/>
                <w:u w:val="none"/>
              </w:rPr>
              <w:t>*projects not mobile friendly</w:t>
            </w:r>
          </w:p>
        </w:tc>
      </w:tr>
    </w:tbl>
    <w:p w:rsidR="00CD0C20" w:rsidRPr="00A6009C" w:rsidRDefault="008B19E0" w:rsidP="00140C6E">
      <w:r w:rsidRPr="00A6009C">
        <w:rPr>
          <w:noProof/>
        </w:rPr>
        <w:t xml:space="preserve"> </w:t>
      </w:r>
      <w:bookmarkStart w:id="0" w:name="_GoBack"/>
      <w:bookmarkEnd w:id="0"/>
      <w:r w:rsidR="00FB051A"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margin-left:-6.45pt;margin-top:2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" filled="f" stroked="f">
            <v:textbox>
              <w:txbxContent>
                <w:p w:rsidR="001B5ED6" w:rsidRPr="00140C6E" w:rsidRDefault="001B5ED6">
                  <w:pPr>
                    <w:rPr>
                      <w:rStyle w:val="YourName"/>
                    </w:rPr>
                  </w:pPr>
                  <w:r>
                    <w:rPr>
                      <w:rStyle w:val="YourName"/>
                    </w:rPr>
                    <w:t>Akash Jagannathan</w:t>
                  </w:r>
                </w:p>
                <w:p w:rsidR="001B5ED6" w:rsidRDefault="001B5ED6" w:rsidP="00995DE9">
                  <w:pPr>
                    <w:pStyle w:val="ResumeBody"/>
                    <w:spacing w:before="120"/>
                  </w:pPr>
                  <w:r>
                    <w:t>akashjagannathan408@gmail.com | 4086918882| ajag408.github.io/portfolio</w:t>
                  </w:r>
                </w:p>
                <w:p w:rsidR="00913901" w:rsidRDefault="001B5ED6" w:rsidP="00995DE9">
                  <w:pPr>
                    <w:pStyle w:val="ResumeBody"/>
                  </w:pPr>
                  <w:r>
                    <w:t>https://www.linkedin.com/in/akash-jagannathan-60848038 | github.com/ajag408</w:t>
                  </w:r>
                </w:p>
                <w:p w:rsidR="001B5ED6" w:rsidRPr="00A6009C" w:rsidRDefault="00913901" w:rsidP="00995DE9">
                  <w:pPr>
                    <w:pStyle w:val="ResumeBody"/>
                  </w:pPr>
                  <w:r>
                    <w:t>Sunnyvale, CA</w:t>
                  </w:r>
                </w:p>
              </w:txbxContent>
            </v:textbox>
            <w10:wrap type="square"/>
          </v:shape>
        </w:pict>
      </w:r>
    </w:p>
    <w:sectPr w:rsidR="00CD0C20" w:rsidRPr="00A6009C" w:rsidSect="004743DB">
      <w:headerReference w:type="even" r:id="rId7"/>
      <w:pgSz w:w="12240" w:h="15840"/>
      <w:pgMar w:top="1440" w:right="720" w:bottom="1080" w:left="936" w:header="864" w:gutter="0"/>
      <w:cols w:space="54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ED6" w:rsidRDefault="001B5ED6" w:rsidP="00CC061C">
      <w:r>
        <w:separator/>
      </w:r>
    </w:p>
  </w:endnote>
  <w:endnote w:type="continuationSeparator" w:id="0">
    <w:p w:rsidR="001B5ED6" w:rsidRDefault="001B5ED6" w:rsidP="00CC0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ED6" w:rsidRDefault="001B5ED6" w:rsidP="00CC061C">
      <w:r>
        <w:separator/>
      </w:r>
    </w:p>
  </w:footnote>
  <w:footnote w:type="continuationSeparator" w:id="0">
    <w:p w:rsidR="001B5ED6" w:rsidRDefault="001B5ED6" w:rsidP="00CC061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ED6" w:rsidRDefault="00FB051A">
    <w:pPr>
      <w:pStyle w:val="Header"/>
    </w:pPr>
    <w:sdt>
      <w:sdtPr>
        <w:id w:val="171999623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center" w:leader="none"/>
    </w:r>
    <w:sdt>
      <w:sdtPr>
        <w:id w:val="171999624"/>
        <w:temporary/>
        <w:showingPlcHdr/>
      </w:sdtPr>
      <w:sdtContent>
        <w:r w:rsidR="001B5ED6">
          <w:t>[Type text]</w:t>
        </w:r>
      </w:sdtContent>
    </w:sdt>
    <w:r w:rsidR="001B5ED6">
      <w:ptab w:relativeTo="margin" w:alignment="right" w:leader="none"/>
    </w:r>
    <w:sdt>
      <w:sdtPr>
        <w:id w:val="171999625"/>
        <w:temporary/>
        <w:showingPlcHdr/>
      </w:sdtPr>
      <w:sdtContent>
        <w:r w:rsidR="001B5ED6">
          <w:t>[Type text]</w:t>
        </w:r>
      </w:sdtContent>
    </w:sdt>
  </w:p>
  <w:p w:rsidR="001B5ED6" w:rsidRDefault="001B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3500F"/>
    <w:rsid w:val="00057CD5"/>
    <w:rsid w:val="00084EAD"/>
    <w:rsid w:val="0009344D"/>
    <w:rsid w:val="000F4A93"/>
    <w:rsid w:val="00122C9E"/>
    <w:rsid w:val="001260E1"/>
    <w:rsid w:val="00140C6E"/>
    <w:rsid w:val="001A5380"/>
    <w:rsid w:val="001B5ED6"/>
    <w:rsid w:val="002009CF"/>
    <w:rsid w:val="002010C4"/>
    <w:rsid w:val="00210A2D"/>
    <w:rsid w:val="002B5E6E"/>
    <w:rsid w:val="002F6F5E"/>
    <w:rsid w:val="00326BE8"/>
    <w:rsid w:val="003353F9"/>
    <w:rsid w:val="003B4AF8"/>
    <w:rsid w:val="003E7367"/>
    <w:rsid w:val="00415FEC"/>
    <w:rsid w:val="00457061"/>
    <w:rsid w:val="004743DB"/>
    <w:rsid w:val="00565728"/>
    <w:rsid w:val="00576A39"/>
    <w:rsid w:val="005A2B1B"/>
    <w:rsid w:val="005D41EC"/>
    <w:rsid w:val="005E4F77"/>
    <w:rsid w:val="0061433E"/>
    <w:rsid w:val="00635ED2"/>
    <w:rsid w:val="006D49C0"/>
    <w:rsid w:val="007229B0"/>
    <w:rsid w:val="00737EEB"/>
    <w:rsid w:val="00751125"/>
    <w:rsid w:val="0078600F"/>
    <w:rsid w:val="008120A3"/>
    <w:rsid w:val="0085403F"/>
    <w:rsid w:val="0085426F"/>
    <w:rsid w:val="0086195C"/>
    <w:rsid w:val="008703D2"/>
    <w:rsid w:val="0087148A"/>
    <w:rsid w:val="00873691"/>
    <w:rsid w:val="008B19E0"/>
    <w:rsid w:val="008B1EE1"/>
    <w:rsid w:val="008E4FEE"/>
    <w:rsid w:val="00913901"/>
    <w:rsid w:val="009733FB"/>
    <w:rsid w:val="00995DE9"/>
    <w:rsid w:val="009D2D53"/>
    <w:rsid w:val="00A6009C"/>
    <w:rsid w:val="00A922FA"/>
    <w:rsid w:val="00AD79DE"/>
    <w:rsid w:val="00B5202A"/>
    <w:rsid w:val="00B67CDB"/>
    <w:rsid w:val="00BA2B6D"/>
    <w:rsid w:val="00C05A6D"/>
    <w:rsid w:val="00C8072E"/>
    <w:rsid w:val="00C91E3A"/>
    <w:rsid w:val="00CC061C"/>
    <w:rsid w:val="00CD0C20"/>
    <w:rsid w:val="00CE5845"/>
    <w:rsid w:val="00CF42BE"/>
    <w:rsid w:val="00D53EEC"/>
    <w:rsid w:val="00D62A06"/>
    <w:rsid w:val="00DD7083"/>
    <w:rsid w:val="00E57397"/>
    <w:rsid w:val="00F0520E"/>
    <w:rsid w:val="00F06289"/>
    <w:rsid w:val="00F14EC9"/>
    <w:rsid w:val="00F34D94"/>
    <w:rsid w:val="00F462D9"/>
    <w:rsid w:val="00FB051A"/>
    <w:rsid w:val="00FB1B81"/>
    <w:rsid w:val="00FC0C62"/>
    <w:rsid w:val="00FE67B0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1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D6404-A381-8745-B31D-08209B91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\Users\Angela\AppData\Local\Microsoft\Windows\INetCache\IE\171GU2WI\Column_Resume2.dotx</Template>
  <TotalTime>7</TotalTime>
  <Pages>1</Pages>
  <Words>426</Words>
  <Characters>2433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Akash Jagannathan</cp:lastModifiedBy>
  <cp:revision>6</cp:revision>
  <cp:lastPrinted>2017-10-02T02:19:00Z</cp:lastPrinted>
  <dcterms:created xsi:type="dcterms:W3CDTF">2017-10-02T02:19:00Z</dcterms:created>
  <dcterms:modified xsi:type="dcterms:W3CDTF">2017-10-11T20:58:00Z</dcterms:modified>
</cp:coreProperties>
</file>
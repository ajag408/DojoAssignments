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 w:cs="Times New Roman"/>
                <w:b w:val="0"/>
                <w:color w:val="auto"/>
                <w:sz w:val="24"/>
                <w:szCs w:val="20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</w:t>
            </w:r>
            <w:r w:rsidR="004E671F">
              <w:rPr>
                <w:rStyle w:val="SectionTitles"/>
              </w:rPr>
              <w:t>ront</w:t>
            </w:r>
            <w:r w:rsidR="004D55A9">
              <w:rPr>
                <w:rStyle w:val="SectionTitles"/>
              </w:rPr>
              <w:t xml:space="preserve"> </w:t>
            </w:r>
            <w:r w:rsidR="004E671F">
              <w:rPr>
                <w:rStyle w:val="SectionTitles"/>
              </w:rPr>
              <w:t xml:space="preserve">End </w:t>
            </w:r>
            <w:r w:rsidRPr="002010C4">
              <w:rPr>
                <w:rStyle w:val="SectionTitles"/>
              </w:rPr>
              <w:t>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week</w:t>
            </w:r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F21AA5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F21AA5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10C4"/>
    <w:rsid w:val="002B5E6E"/>
    <w:rsid w:val="002F6F5E"/>
    <w:rsid w:val="00326BE8"/>
    <w:rsid w:val="003353F9"/>
    <w:rsid w:val="003B4AF8"/>
    <w:rsid w:val="003E7367"/>
    <w:rsid w:val="00415FEC"/>
    <w:rsid w:val="004743DB"/>
    <w:rsid w:val="004D55A9"/>
    <w:rsid w:val="004E671F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17C7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DF334E"/>
    <w:rsid w:val="00E57397"/>
    <w:rsid w:val="00F0520E"/>
    <w:rsid w:val="00F06289"/>
    <w:rsid w:val="00F14EC9"/>
    <w:rsid w:val="00F21AA5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E5C47-4151-564C-B225-6BFD6876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1</TotalTime>
  <Pages>1</Pages>
  <Words>428</Words>
  <Characters>2444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4</cp:revision>
  <cp:lastPrinted>2017-10-02T02:19:00Z</cp:lastPrinted>
  <dcterms:created xsi:type="dcterms:W3CDTF">2017-10-02T21:54:00Z</dcterms:created>
  <dcterms:modified xsi:type="dcterms:W3CDTF">2017-10-03T19:51:00Z</dcterms:modified>
</cp:coreProperties>
</file>